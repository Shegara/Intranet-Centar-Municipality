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E79D" w14:textId="0E92E57D" w:rsidR="00C51C97" w:rsidRPr="00C51C97" w:rsidRDefault="00C51C97" w:rsidP="00C51C97">
      <w:pPr>
        <w:jc w:val="center"/>
        <w:rPr>
          <w:lang w:val="bs-Latn-BA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402"/>
        <w:gridCol w:w="3119"/>
      </w:tblGrid>
      <w:tr w:rsidR="009C2B25" w:rsidRPr="00C41E8C" w14:paraId="077C420D" w14:textId="77777777" w:rsidTr="00C41E8C">
        <w:tc>
          <w:tcPr>
            <w:tcW w:w="2977" w:type="dxa"/>
            <w:vAlign w:val="center"/>
          </w:tcPr>
          <w:p w14:paraId="4DD9D027" w14:textId="77777777" w:rsidR="009C2B25" w:rsidRPr="00C41E8C" w:rsidRDefault="009C2B25" w:rsidP="00C51C9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38134109" w14:textId="77777777" w:rsidR="009C2B25" w:rsidRPr="00C41E8C" w:rsidRDefault="009C2B25" w:rsidP="00C51C9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3F31B58A" w14:textId="77777777" w:rsidR="00C41E8C" w:rsidRDefault="009C2B25" w:rsidP="00C51C9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449979DE" w14:textId="77777777" w:rsidR="009C2B25" w:rsidRPr="00C41E8C" w:rsidRDefault="009C2B25" w:rsidP="00C51C97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71979C88" w14:textId="4EE50301" w:rsidR="009C2B25" w:rsidRPr="00C41E8C" w:rsidRDefault="009C2B25" w:rsidP="00C51C97">
            <w:pPr>
              <w:jc w:val="center"/>
              <w:rPr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Calibri"/>
                <w:sz w:val="16"/>
                <w:szCs w:val="16"/>
                <w:lang w:val="bs-Latn-BA"/>
              </w:rPr>
              <w:t>Općinski načelnik</w:t>
            </w:r>
          </w:p>
        </w:tc>
        <w:tc>
          <w:tcPr>
            <w:tcW w:w="3402" w:type="dxa"/>
            <w:vAlign w:val="center"/>
          </w:tcPr>
          <w:p w14:paraId="0E2F65C4" w14:textId="2FF734A8" w:rsidR="00C51C97" w:rsidRPr="00C41E8C" w:rsidRDefault="00C51C97" w:rsidP="00C51C9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39ABE6FA" wp14:editId="12C8C569">
                  <wp:extent cx="540689" cy="682751"/>
                  <wp:effectExtent l="0" t="0" r="0" b="3175"/>
                  <wp:docPr id="3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8194F" w14:textId="1D34D07F" w:rsidR="009C2B25" w:rsidRPr="00C41E8C" w:rsidRDefault="00C51C97" w:rsidP="00C51C9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en-GB"/>
              </w:rPr>
              <w:t>Bosnia and Herzegovina</w:t>
            </w:r>
          </w:p>
          <w:p w14:paraId="53B293F5" w14:textId="77777777" w:rsidR="00C51C97" w:rsidRPr="00C41E8C" w:rsidRDefault="00C51C97" w:rsidP="00C51C9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en-GB"/>
              </w:rPr>
              <w:t>Federation of Bosnia and Herzegovina</w:t>
            </w:r>
          </w:p>
          <w:p w14:paraId="06B408C2" w14:textId="77777777" w:rsidR="00C41E8C" w:rsidRDefault="00C51C97" w:rsidP="00C51C9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en-GB"/>
              </w:rPr>
              <w:t xml:space="preserve">Canton Sarajevo </w:t>
            </w:r>
          </w:p>
          <w:p w14:paraId="4B44C70A" w14:textId="74A6372E" w:rsidR="00C51C97" w:rsidRPr="00C41E8C" w:rsidRDefault="00C51C97" w:rsidP="00C51C97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CENTAR MUNICIPALITY</w:t>
            </w:r>
            <w:r w:rsidR="003A4381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 SARAJEVO</w:t>
            </w:r>
          </w:p>
          <w:p w14:paraId="605CF268" w14:textId="6E7EEA7F" w:rsidR="00C51C97" w:rsidRPr="00C41E8C" w:rsidRDefault="007A7F41" w:rsidP="00C51C9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7A7F41">
              <w:rPr>
                <w:rFonts w:ascii="Verdana" w:hAnsi="Verdana" w:cs="Tahoma"/>
                <w:color w:val="000000" w:themeColor="text1"/>
                <w:szCs w:val="16"/>
                <w:lang w:val="en-GB"/>
              </w:rPr>
              <w:t xml:space="preserve">Municipal </w:t>
            </w:r>
            <w:r w:rsidR="00A351E8">
              <w:rPr>
                <w:rFonts w:ascii="Verdana" w:hAnsi="Verdana" w:cs="Tahoma"/>
                <w:color w:val="000000" w:themeColor="text1"/>
                <w:szCs w:val="16"/>
                <w:lang w:val="en-GB"/>
              </w:rPr>
              <w:t>Mayor</w:t>
            </w:r>
          </w:p>
        </w:tc>
        <w:tc>
          <w:tcPr>
            <w:tcW w:w="3119" w:type="dxa"/>
            <w:vAlign w:val="center"/>
          </w:tcPr>
          <w:p w14:paraId="5DD3FB7D" w14:textId="77777777" w:rsidR="00A03EC7" w:rsidRPr="00C41E8C" w:rsidRDefault="00A03EC7" w:rsidP="00A03EC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270D0AB0" w14:textId="77777777" w:rsidR="009C2B25" w:rsidRPr="00C41E8C" w:rsidRDefault="009C2B25" w:rsidP="00C51C9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04B490D1" w14:textId="77777777" w:rsidR="00C41E8C" w:rsidRDefault="009C2B25" w:rsidP="00C51C9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718B96AF" w14:textId="5D692A9D" w:rsidR="009C2B25" w:rsidRPr="00C41E8C" w:rsidRDefault="009C2B25" w:rsidP="00C51C9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68CC7A49" w14:textId="23920DF9" w:rsidR="009C2B25" w:rsidRPr="00C41E8C" w:rsidRDefault="009C2B25" w:rsidP="00C51C9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Општински начелник</w:t>
            </w:r>
          </w:p>
        </w:tc>
      </w:tr>
    </w:tbl>
    <w:p w14:paraId="5FC66791" w14:textId="77777777" w:rsidR="00FE5E88" w:rsidRPr="00C51C97" w:rsidRDefault="00FE5E88" w:rsidP="00FE5E88">
      <w:pPr>
        <w:pStyle w:val="BodyText2"/>
        <w:rPr>
          <w:rFonts w:ascii="Verdana" w:hAnsi="Verdana" w:cs="Tahoma"/>
          <w:bCs/>
          <w:sz w:val="20"/>
          <w:lang w:val="bs-Latn-B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598004D5" w14:textId="4DF74B63" w:rsidR="00FE5E88" w:rsidRPr="00C51C97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C51C97">
        <w:rPr>
          <w:rFonts w:ascii="Verdana" w:hAnsi="Verdana" w:cs="Tahoma"/>
          <w:sz w:val="20"/>
          <w:szCs w:val="20"/>
          <w:lang w:val="bs-Latn-BA"/>
        </w:rPr>
        <w:t xml:space="preserve">Broj: </w:t>
      </w:r>
      <w:r w:rsidR="00874440" w:rsidRPr="00C51C97">
        <w:rPr>
          <w:rFonts w:ascii="Verdana" w:hAnsi="Verdana" w:cs="Tahoma"/>
          <w:sz w:val="20"/>
          <w:szCs w:val="20"/>
          <w:lang w:val="bs-Latn-BA"/>
        </w:rPr>
        <w:t>1</w:t>
      </w:r>
      <w:r w:rsidR="00ED35B0" w:rsidRPr="00C51C97">
        <w:rPr>
          <w:rFonts w:ascii="Verdana" w:hAnsi="Verdana" w:cs="Tahoma"/>
          <w:sz w:val="20"/>
          <w:szCs w:val="20"/>
          <w:lang w:val="bs-Latn-BA"/>
        </w:rPr>
        <w:t>0</w:t>
      </w:r>
      <w:r w:rsidRPr="00C51C97">
        <w:rPr>
          <w:rFonts w:ascii="Verdana" w:hAnsi="Verdana" w:cs="Tahoma"/>
          <w:sz w:val="20"/>
          <w:szCs w:val="20"/>
          <w:lang w:val="bs-Latn-BA"/>
        </w:rPr>
        <w:t>- _____ /</w:t>
      </w:r>
      <w:r w:rsidR="009C2B25" w:rsidRPr="00C51C97">
        <w:rPr>
          <w:rFonts w:ascii="Verdana" w:hAnsi="Verdana" w:cs="Tahoma"/>
          <w:sz w:val="20"/>
          <w:szCs w:val="20"/>
          <w:lang w:val="bs-Latn-BA"/>
        </w:rPr>
        <w:t>2</w:t>
      </w:r>
      <w:r w:rsidR="008537F8">
        <w:rPr>
          <w:rFonts w:ascii="Verdana" w:hAnsi="Verdana" w:cs="Tahoma"/>
          <w:sz w:val="20"/>
          <w:szCs w:val="20"/>
          <w:lang w:val="bs-Latn-BA"/>
        </w:rPr>
        <w:t>3</w:t>
      </w:r>
    </w:p>
    <w:p w14:paraId="1F465372" w14:textId="51D682D0" w:rsidR="001F7607" w:rsidRPr="00C51C97" w:rsidRDefault="001F7607" w:rsidP="001F7607">
      <w:pPr>
        <w:rPr>
          <w:rFonts w:ascii="Verdana" w:hAnsi="Verdana" w:cs="Calibri"/>
          <w:sz w:val="20"/>
          <w:szCs w:val="18"/>
          <w:lang w:val="bs-Latn-BA"/>
        </w:rPr>
      </w:pPr>
      <w:r w:rsidRPr="00C51C97">
        <w:rPr>
          <w:rFonts w:ascii="Verdana" w:hAnsi="Verdana" w:cs="Calibri"/>
          <w:sz w:val="20"/>
          <w:szCs w:val="18"/>
          <w:lang w:val="bs-Latn-BA"/>
        </w:rPr>
        <w:t>Sarajevo, ___.___.20</w:t>
      </w:r>
      <w:r w:rsidR="009C2B25" w:rsidRPr="00C51C97">
        <w:rPr>
          <w:rFonts w:ascii="Verdana" w:hAnsi="Verdana" w:cs="Calibri"/>
          <w:sz w:val="20"/>
          <w:szCs w:val="18"/>
          <w:lang w:val="bs-Latn-BA"/>
        </w:rPr>
        <w:t>2</w:t>
      </w:r>
      <w:r w:rsidR="008537F8">
        <w:rPr>
          <w:rFonts w:ascii="Verdana" w:hAnsi="Verdana" w:cs="Calibri"/>
          <w:sz w:val="20"/>
          <w:szCs w:val="18"/>
          <w:lang w:val="bs-Latn-BA"/>
        </w:rPr>
        <w:t>3</w:t>
      </w:r>
      <w:r w:rsidRPr="00C51C97">
        <w:rPr>
          <w:rFonts w:ascii="Verdana" w:hAnsi="Verdana" w:cs="Calibri"/>
          <w:sz w:val="20"/>
          <w:szCs w:val="18"/>
          <w:lang w:val="bs-Latn-BA"/>
        </w:rPr>
        <w:t>. godine</w:t>
      </w:r>
    </w:p>
    <w:p w14:paraId="67FBFDC0" w14:textId="77777777" w:rsidR="001F7607" w:rsidRPr="00C51C97" w:rsidRDefault="001F7607" w:rsidP="001F7607">
      <w:pPr>
        <w:rPr>
          <w:rFonts w:ascii="Verdana" w:hAnsi="Verdana" w:cs="Calibri"/>
          <w:sz w:val="20"/>
          <w:szCs w:val="18"/>
          <w:lang w:val="bs-Latn-BA"/>
        </w:rPr>
      </w:pPr>
    </w:p>
    <w:p w14:paraId="49429793" w14:textId="77777777" w:rsidR="001F7607" w:rsidRPr="00C51C9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  <w:lang w:val="bs-Latn-BA"/>
        </w:rPr>
      </w:pPr>
      <w:r w:rsidRPr="00C51C97">
        <w:rPr>
          <w:rFonts w:ascii="Verdana" w:hAnsi="Verdana" w:cs="Calibri"/>
          <w:b/>
          <w:sz w:val="20"/>
          <w:szCs w:val="18"/>
          <w:lang w:val="bs-Latn-BA"/>
        </w:rPr>
        <w:t>Primalac 1.red</w:t>
      </w:r>
    </w:p>
    <w:p w14:paraId="1ABDC0AA" w14:textId="77777777" w:rsidR="001F7607" w:rsidRPr="00C51C9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  <w:lang w:val="bs-Latn-BA"/>
        </w:rPr>
      </w:pPr>
      <w:r w:rsidRPr="00C51C97">
        <w:rPr>
          <w:rFonts w:ascii="Verdana" w:hAnsi="Verdana" w:cs="Calibri"/>
          <w:b/>
          <w:sz w:val="20"/>
          <w:szCs w:val="18"/>
          <w:lang w:val="bs-Latn-BA"/>
        </w:rPr>
        <w:t>Primalac 2. red</w:t>
      </w:r>
    </w:p>
    <w:p w14:paraId="7C950090" w14:textId="77777777" w:rsidR="001F7607" w:rsidRPr="00C51C9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  <w:lang w:val="bs-Latn-BA"/>
        </w:rPr>
      </w:pPr>
      <w:r w:rsidRPr="00C51C97">
        <w:rPr>
          <w:rFonts w:ascii="Verdana" w:hAnsi="Verdana" w:cs="Calibri"/>
          <w:b/>
          <w:sz w:val="20"/>
          <w:szCs w:val="18"/>
          <w:lang w:val="bs-Latn-BA"/>
        </w:rPr>
        <w:t>Adresa</w:t>
      </w:r>
    </w:p>
    <w:p w14:paraId="7B438719" w14:textId="77777777" w:rsidR="001F7607" w:rsidRPr="00C51C9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  <w:lang w:val="bs-Latn-BA"/>
        </w:rPr>
      </w:pPr>
      <w:r w:rsidRPr="00C51C97">
        <w:rPr>
          <w:rFonts w:ascii="Verdana" w:hAnsi="Verdana" w:cs="Calibri"/>
          <w:b/>
          <w:sz w:val="20"/>
          <w:szCs w:val="18"/>
          <w:lang w:val="bs-Latn-BA"/>
        </w:rPr>
        <w:t>Grad</w:t>
      </w:r>
    </w:p>
    <w:p w14:paraId="68A2D4C6" w14:textId="77777777" w:rsidR="001F7607" w:rsidRPr="00C51C97" w:rsidRDefault="001F7607" w:rsidP="001F7607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49C99229" w14:textId="77777777" w:rsidR="001F7607" w:rsidRPr="00C51C97" w:rsidRDefault="001F7607" w:rsidP="001F7607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  <w:lang w:val="bs-Latn-BA"/>
        </w:rPr>
      </w:pPr>
      <w:r w:rsidRPr="00C51C97">
        <w:rPr>
          <w:rFonts w:ascii="Verdana" w:hAnsi="Verdana" w:cs="Calibri"/>
          <w:b/>
          <w:sz w:val="20"/>
          <w:szCs w:val="18"/>
          <w:lang w:val="bs-Latn-BA"/>
        </w:rPr>
        <w:t xml:space="preserve">Predmet: </w:t>
      </w:r>
      <w:r w:rsidRPr="00C51C97">
        <w:rPr>
          <w:rFonts w:ascii="Verdana" w:hAnsi="Verdana" w:cs="Calibri"/>
          <w:b/>
          <w:sz w:val="20"/>
          <w:szCs w:val="18"/>
          <w:lang w:val="bs-Latn-BA"/>
        </w:rPr>
        <w:tab/>
      </w:r>
      <w:r w:rsidRPr="00C51C97">
        <w:rPr>
          <w:rFonts w:ascii="Verdana" w:hAnsi="Verdana" w:cs="Calibri"/>
          <w:b/>
          <w:i/>
          <w:sz w:val="20"/>
          <w:szCs w:val="18"/>
          <w:lang w:val="bs-Latn-BA"/>
        </w:rPr>
        <w:t>tekst</w:t>
      </w:r>
    </w:p>
    <w:p w14:paraId="54F90DC1" w14:textId="77777777" w:rsidR="001F7607" w:rsidRPr="00C51C97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71917D4D" w14:textId="77777777" w:rsidR="001F7607" w:rsidRPr="00C51C9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  <w:r w:rsidRPr="00C51C97">
        <w:rPr>
          <w:rFonts w:ascii="Verdana" w:hAnsi="Verdana" w:cs="Calibri"/>
          <w:sz w:val="20"/>
          <w:szCs w:val="18"/>
          <w:lang w:val="bs-Latn-BA"/>
        </w:rPr>
        <w:t>(Tekst)</w:t>
      </w:r>
    </w:p>
    <w:p w14:paraId="7580EB28" w14:textId="18FB920D" w:rsidR="001F7607" w:rsidRPr="00C51C9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061EC316" w14:textId="652EC59B" w:rsidR="00B615A8" w:rsidRPr="00C51C97" w:rsidRDefault="00B615A8" w:rsidP="001F7607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4E5FC85D" w14:textId="4B9677B1" w:rsidR="00B615A8" w:rsidRPr="00C51C97" w:rsidRDefault="00B615A8" w:rsidP="001F7607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6DCA44DB" w14:textId="77777777" w:rsidR="001F7607" w:rsidRPr="00C51C9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"/>
        <w:gridCol w:w="3962"/>
      </w:tblGrid>
      <w:tr w:rsidR="001F7607" w:rsidRPr="00C51C97" w14:paraId="416CBFDB" w14:textId="77777777" w:rsidTr="00726196">
        <w:tc>
          <w:tcPr>
            <w:tcW w:w="4815" w:type="dxa"/>
          </w:tcPr>
          <w:p w14:paraId="03C071FC" w14:textId="77777777" w:rsidR="001F7607" w:rsidRPr="00C51C9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C51C97">
              <w:rPr>
                <w:rFonts w:ascii="Verdana" w:hAnsi="Verdana" w:cs="Calibri"/>
                <w:sz w:val="20"/>
                <w:szCs w:val="18"/>
                <w:lang w:val="bs-Latn-BA"/>
              </w:rPr>
              <w:t>Izrada: (prezime i ime)</w:t>
            </w:r>
          </w:p>
          <w:p w14:paraId="08E17DBB" w14:textId="77777777" w:rsidR="001F7607" w:rsidRPr="00C51C9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C51C97">
              <w:rPr>
                <w:rFonts w:ascii="Verdana" w:hAnsi="Verdana" w:cs="Calibri"/>
                <w:sz w:val="20"/>
                <w:szCs w:val="18"/>
                <w:lang w:val="bs-Latn-BA"/>
              </w:rPr>
              <w:t>Kontrola: (prezime i ime)</w:t>
            </w:r>
          </w:p>
          <w:p w14:paraId="4DA136B7" w14:textId="77777777" w:rsidR="001F7607" w:rsidRPr="00C51C9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C51C97">
              <w:rPr>
                <w:rFonts w:ascii="Verdana" w:hAnsi="Verdana" w:cs="Calibri"/>
                <w:sz w:val="20"/>
                <w:szCs w:val="18"/>
                <w:lang w:val="bs-Latn-BA"/>
              </w:rPr>
              <w:t>Saglasnost: (prezime i ime)</w:t>
            </w:r>
          </w:p>
        </w:tc>
        <w:tc>
          <w:tcPr>
            <w:tcW w:w="567" w:type="dxa"/>
          </w:tcPr>
          <w:p w14:paraId="3CBCE4C5" w14:textId="77777777" w:rsidR="001F7607" w:rsidRPr="00C51C9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</w:p>
        </w:tc>
        <w:tc>
          <w:tcPr>
            <w:tcW w:w="3962" w:type="dxa"/>
          </w:tcPr>
          <w:p w14:paraId="35A12EB0" w14:textId="2577C958" w:rsidR="00ED35B0" w:rsidRPr="00C51C97" w:rsidRDefault="003A5009" w:rsidP="00ED35B0">
            <w:pPr>
              <w:ind w:left="306"/>
              <w:jc w:val="center"/>
              <w:rPr>
                <w:rFonts w:ascii="Verdana" w:hAnsi="Verdana" w:cs="Calibri"/>
                <w:b/>
                <w:sz w:val="20"/>
                <w:szCs w:val="20"/>
                <w:lang w:val="bs-Latn-BA"/>
              </w:rPr>
            </w:pPr>
            <w:r w:rsidRPr="00C51C97">
              <w:rPr>
                <w:rFonts w:ascii="Verdana" w:hAnsi="Verdana" w:cs="Calibri"/>
                <w:b/>
                <w:sz w:val="20"/>
                <w:szCs w:val="20"/>
                <w:lang w:val="bs-Latn-BA"/>
              </w:rPr>
              <w:t>OPŠTINSKI NAČELNIK</w:t>
            </w:r>
          </w:p>
          <w:p w14:paraId="0388D69B" w14:textId="77777777" w:rsidR="00ED35B0" w:rsidRPr="00C51C97" w:rsidRDefault="00ED35B0" w:rsidP="00ED35B0">
            <w:pPr>
              <w:ind w:left="306"/>
              <w:jc w:val="center"/>
              <w:rPr>
                <w:rFonts w:ascii="Verdana" w:hAnsi="Verdana" w:cs="Calibri"/>
                <w:b/>
                <w:sz w:val="20"/>
                <w:szCs w:val="20"/>
                <w:lang w:val="bs-Latn-BA"/>
              </w:rPr>
            </w:pPr>
          </w:p>
          <w:p w14:paraId="339DA26B" w14:textId="7F54CE9D" w:rsidR="001F7607" w:rsidRPr="00C51C97" w:rsidRDefault="009C2B25" w:rsidP="00ED35B0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  <w:lang w:val="bs-Latn-BA"/>
              </w:rPr>
            </w:pPr>
            <w:r w:rsidRPr="00C51C97">
              <w:rPr>
                <w:rFonts w:ascii="Verdana" w:hAnsi="Verdana" w:cs="Calibri"/>
                <w:sz w:val="20"/>
                <w:szCs w:val="20"/>
                <w:lang w:val="bs-Latn-BA"/>
              </w:rPr>
              <w:t>Srđan Mandić</w:t>
            </w:r>
          </w:p>
        </w:tc>
      </w:tr>
    </w:tbl>
    <w:p w14:paraId="04091E5C" w14:textId="77777777" w:rsidR="001F7607" w:rsidRPr="00C51C97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6CDE752D" w14:textId="77777777" w:rsidR="001F7607" w:rsidRPr="00C51C97" w:rsidRDefault="001F7607" w:rsidP="001F7607">
      <w:pPr>
        <w:rPr>
          <w:rFonts w:ascii="Verdana" w:hAnsi="Verdana"/>
          <w:b/>
          <w:sz w:val="20"/>
          <w:szCs w:val="20"/>
          <w:lang w:val="bs-Latn-BA"/>
        </w:rPr>
      </w:pPr>
      <w:r w:rsidRPr="00C51C97">
        <w:rPr>
          <w:rFonts w:ascii="Verdana" w:hAnsi="Verdana"/>
          <w:b/>
          <w:sz w:val="20"/>
          <w:szCs w:val="20"/>
          <w:lang w:val="bs-Latn-BA"/>
        </w:rPr>
        <w:t>Prilog:</w:t>
      </w:r>
    </w:p>
    <w:p w14:paraId="2D4243AC" w14:textId="77777777" w:rsidR="001F7607" w:rsidRPr="00C51C97" w:rsidRDefault="001F7607" w:rsidP="001F7607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  <w:lang w:val="bs-Latn-BA"/>
        </w:rPr>
      </w:pPr>
      <w:r w:rsidRPr="00C51C97">
        <w:rPr>
          <w:rFonts w:ascii="Verdana" w:hAnsi="Verdana" w:cs="Calibri"/>
          <w:sz w:val="20"/>
          <w:szCs w:val="20"/>
          <w:lang w:val="bs-Latn-BA"/>
        </w:rPr>
        <w:t>(prilog)</w:t>
      </w:r>
    </w:p>
    <w:p w14:paraId="622AEEEE" w14:textId="77777777" w:rsidR="001F7607" w:rsidRPr="00C51C97" w:rsidRDefault="001F7607" w:rsidP="001F7607">
      <w:pPr>
        <w:rPr>
          <w:rFonts w:ascii="Verdana" w:hAnsi="Verdana"/>
          <w:sz w:val="20"/>
          <w:szCs w:val="20"/>
          <w:lang w:val="bs-Latn-BA"/>
        </w:rPr>
      </w:pPr>
    </w:p>
    <w:p w14:paraId="241D0B50" w14:textId="77777777" w:rsidR="001F7607" w:rsidRPr="00C51C97" w:rsidRDefault="001F7607" w:rsidP="001F7607">
      <w:pPr>
        <w:rPr>
          <w:rFonts w:ascii="Verdana" w:hAnsi="Verdana" w:cs="Calibri"/>
          <w:sz w:val="20"/>
          <w:szCs w:val="20"/>
          <w:lang w:val="bs-Latn-BA"/>
        </w:rPr>
      </w:pPr>
    </w:p>
    <w:p w14:paraId="0947B04B" w14:textId="77777777" w:rsidR="001F7607" w:rsidRPr="00C51C97" w:rsidRDefault="001F7607" w:rsidP="001F7607">
      <w:pPr>
        <w:rPr>
          <w:rFonts w:ascii="Verdana" w:hAnsi="Verdana" w:cs="Calibri"/>
          <w:b/>
          <w:sz w:val="20"/>
          <w:szCs w:val="20"/>
          <w:lang w:val="bs-Latn-BA"/>
        </w:rPr>
      </w:pPr>
      <w:r w:rsidRPr="00C51C97">
        <w:rPr>
          <w:rFonts w:ascii="Verdana" w:hAnsi="Verdana" w:cs="Calibri"/>
          <w:b/>
          <w:sz w:val="20"/>
          <w:szCs w:val="20"/>
          <w:lang w:val="bs-Latn-BA"/>
        </w:rPr>
        <w:t xml:space="preserve">Dostaviti: </w:t>
      </w:r>
    </w:p>
    <w:p w14:paraId="1E42D184" w14:textId="77777777" w:rsidR="001F7607" w:rsidRPr="00C51C9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  <w:lang w:val="bs-Latn-BA"/>
        </w:rPr>
      </w:pPr>
      <w:r w:rsidRPr="00C51C97">
        <w:rPr>
          <w:rFonts w:ascii="Verdana" w:hAnsi="Verdana" w:cs="Calibri"/>
          <w:sz w:val="20"/>
          <w:szCs w:val="20"/>
          <w:lang w:val="bs-Latn-BA"/>
        </w:rPr>
        <w:t>Naslovu</w:t>
      </w:r>
    </w:p>
    <w:p w14:paraId="046C6523" w14:textId="77777777" w:rsidR="001F7607" w:rsidRPr="00C51C9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  <w:lang w:val="bs-Latn-BA"/>
        </w:rPr>
      </w:pPr>
      <w:r w:rsidRPr="00C51C97">
        <w:rPr>
          <w:rFonts w:ascii="Verdana" w:hAnsi="Verdana" w:cs="Calibri"/>
          <w:sz w:val="20"/>
          <w:szCs w:val="20"/>
          <w:lang w:val="bs-Latn-BA"/>
        </w:rPr>
        <w:t>Evidenciji</w:t>
      </w:r>
    </w:p>
    <w:p w14:paraId="4D709B53" w14:textId="77777777" w:rsidR="001F7607" w:rsidRPr="00C51C9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  <w:lang w:val="bs-Latn-BA"/>
        </w:rPr>
      </w:pPr>
      <w:r w:rsidRPr="00C51C97">
        <w:rPr>
          <w:rFonts w:ascii="Verdana" w:hAnsi="Verdana" w:cs="Calibri"/>
          <w:sz w:val="20"/>
          <w:szCs w:val="20"/>
          <w:lang w:val="bs-Latn-BA"/>
        </w:rPr>
        <w:t>Arhivi</w:t>
      </w:r>
    </w:p>
    <w:p w14:paraId="74038E0D" w14:textId="77777777" w:rsidR="001853CB" w:rsidRPr="00C51C97" w:rsidRDefault="001853CB" w:rsidP="001F7607">
      <w:pPr>
        <w:rPr>
          <w:rFonts w:ascii="Verdana" w:hAnsi="Verdana"/>
          <w:sz w:val="20"/>
          <w:szCs w:val="20"/>
          <w:lang w:val="bs-Latn-BA"/>
        </w:rPr>
      </w:pPr>
    </w:p>
    <w:sectPr w:rsidR="001853CB" w:rsidRPr="00C51C97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D9B9" w14:textId="77777777" w:rsidR="00B453EE" w:rsidRDefault="00B453EE">
      <w:r>
        <w:separator/>
      </w:r>
    </w:p>
  </w:endnote>
  <w:endnote w:type="continuationSeparator" w:id="0">
    <w:p w14:paraId="62AE1114" w14:textId="77777777" w:rsidR="00B453EE" w:rsidRDefault="00B4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1F7607" w14:paraId="554DA8C7" w14:textId="77777777" w:rsidTr="00552F2D">
      <w:trPr>
        <w:trHeight w:val="564"/>
      </w:trPr>
      <w:tc>
        <w:tcPr>
          <w:tcW w:w="1936" w:type="dxa"/>
        </w:tcPr>
        <w:p w14:paraId="6D0A09BD" w14:textId="77777777" w:rsidR="001F7607" w:rsidRDefault="001F7607" w:rsidP="00B10962">
          <w:pPr>
            <w:pStyle w:val="Footer"/>
          </w:pPr>
          <w:bookmarkStart w:id="0" w:name="_Hlk529518096"/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3FB993A4" wp14:editId="4D61CC06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352486A1" w14:textId="134C2527" w:rsidR="001F7607" w:rsidRDefault="00F71722" w:rsidP="00B10962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  <w:bookmarkEnd w:id="0"/>
  </w:tbl>
  <w:p w14:paraId="1F50AF6A" w14:textId="77777777" w:rsidR="00C35AD7" w:rsidRPr="00B10962" w:rsidRDefault="00C35AD7" w:rsidP="00B1096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41AD" w14:textId="77777777" w:rsidR="00B453EE" w:rsidRDefault="00B453EE">
      <w:r>
        <w:separator/>
      </w:r>
    </w:p>
  </w:footnote>
  <w:footnote w:type="continuationSeparator" w:id="0">
    <w:p w14:paraId="514789FA" w14:textId="77777777" w:rsidR="00B453EE" w:rsidRDefault="00B45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13292">
    <w:abstractNumId w:val="3"/>
  </w:num>
  <w:num w:numId="2" w16cid:durableId="1305037676">
    <w:abstractNumId w:val="5"/>
  </w:num>
  <w:num w:numId="3" w16cid:durableId="1349141037">
    <w:abstractNumId w:val="1"/>
  </w:num>
  <w:num w:numId="4" w16cid:durableId="621306801">
    <w:abstractNumId w:val="4"/>
  </w:num>
  <w:num w:numId="5" w16cid:durableId="1849295425">
    <w:abstractNumId w:val="6"/>
  </w:num>
  <w:num w:numId="6" w16cid:durableId="1550532213">
    <w:abstractNumId w:val="0"/>
  </w:num>
  <w:num w:numId="7" w16cid:durableId="1309479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8"/>
    <w:rsid w:val="00060C80"/>
    <w:rsid w:val="000B6DA3"/>
    <w:rsid w:val="000D7575"/>
    <w:rsid w:val="0011504C"/>
    <w:rsid w:val="00142DAC"/>
    <w:rsid w:val="00147E69"/>
    <w:rsid w:val="00151519"/>
    <w:rsid w:val="00156863"/>
    <w:rsid w:val="00184D62"/>
    <w:rsid w:val="001853CB"/>
    <w:rsid w:val="00195201"/>
    <w:rsid w:val="001A52AC"/>
    <w:rsid w:val="001A5E0B"/>
    <w:rsid w:val="001E285C"/>
    <w:rsid w:val="001E4F23"/>
    <w:rsid w:val="001F7607"/>
    <w:rsid w:val="00215D1A"/>
    <w:rsid w:val="0022136C"/>
    <w:rsid w:val="00230658"/>
    <w:rsid w:val="0023330B"/>
    <w:rsid w:val="002424A6"/>
    <w:rsid w:val="00261267"/>
    <w:rsid w:val="0026692E"/>
    <w:rsid w:val="002B13C6"/>
    <w:rsid w:val="002B5605"/>
    <w:rsid w:val="002C17DB"/>
    <w:rsid w:val="002D7D3C"/>
    <w:rsid w:val="002F07B7"/>
    <w:rsid w:val="00344E62"/>
    <w:rsid w:val="003A4381"/>
    <w:rsid w:val="003A5009"/>
    <w:rsid w:val="003F3EA2"/>
    <w:rsid w:val="003F76E9"/>
    <w:rsid w:val="00440977"/>
    <w:rsid w:val="004516DD"/>
    <w:rsid w:val="00497DD7"/>
    <w:rsid w:val="004A06F6"/>
    <w:rsid w:val="004C0F66"/>
    <w:rsid w:val="004C1158"/>
    <w:rsid w:val="00501976"/>
    <w:rsid w:val="00545888"/>
    <w:rsid w:val="005C172A"/>
    <w:rsid w:val="005F4EC5"/>
    <w:rsid w:val="00610112"/>
    <w:rsid w:val="006268CD"/>
    <w:rsid w:val="006C086E"/>
    <w:rsid w:val="007101B7"/>
    <w:rsid w:val="00760521"/>
    <w:rsid w:val="00761CA5"/>
    <w:rsid w:val="007A7F41"/>
    <w:rsid w:val="007B1F08"/>
    <w:rsid w:val="007D4D38"/>
    <w:rsid w:val="007D7259"/>
    <w:rsid w:val="007F6416"/>
    <w:rsid w:val="00825687"/>
    <w:rsid w:val="008537F8"/>
    <w:rsid w:val="008614A4"/>
    <w:rsid w:val="00863DE5"/>
    <w:rsid w:val="00874440"/>
    <w:rsid w:val="00883ABD"/>
    <w:rsid w:val="00883F3E"/>
    <w:rsid w:val="00974E47"/>
    <w:rsid w:val="00993FF5"/>
    <w:rsid w:val="009B0C48"/>
    <w:rsid w:val="009C2B25"/>
    <w:rsid w:val="009C6858"/>
    <w:rsid w:val="00A0190E"/>
    <w:rsid w:val="00A03241"/>
    <w:rsid w:val="00A03EC7"/>
    <w:rsid w:val="00A13810"/>
    <w:rsid w:val="00A351E8"/>
    <w:rsid w:val="00A36406"/>
    <w:rsid w:val="00A56FF0"/>
    <w:rsid w:val="00AC4D8B"/>
    <w:rsid w:val="00B10962"/>
    <w:rsid w:val="00B276D0"/>
    <w:rsid w:val="00B453EE"/>
    <w:rsid w:val="00B52808"/>
    <w:rsid w:val="00B571ED"/>
    <w:rsid w:val="00B612C7"/>
    <w:rsid w:val="00B615A8"/>
    <w:rsid w:val="00B92072"/>
    <w:rsid w:val="00BA5FC2"/>
    <w:rsid w:val="00BB3E6E"/>
    <w:rsid w:val="00BC2E5C"/>
    <w:rsid w:val="00BE6415"/>
    <w:rsid w:val="00C037BA"/>
    <w:rsid w:val="00C049CA"/>
    <w:rsid w:val="00C35AD7"/>
    <w:rsid w:val="00C41E8C"/>
    <w:rsid w:val="00C51C97"/>
    <w:rsid w:val="00C535AE"/>
    <w:rsid w:val="00C83986"/>
    <w:rsid w:val="00CC2C8E"/>
    <w:rsid w:val="00CD4309"/>
    <w:rsid w:val="00CE6732"/>
    <w:rsid w:val="00D02AEA"/>
    <w:rsid w:val="00D03FE6"/>
    <w:rsid w:val="00D24DCF"/>
    <w:rsid w:val="00D25543"/>
    <w:rsid w:val="00DD4184"/>
    <w:rsid w:val="00DE079F"/>
    <w:rsid w:val="00DE4329"/>
    <w:rsid w:val="00DF440B"/>
    <w:rsid w:val="00DF4C98"/>
    <w:rsid w:val="00E030E4"/>
    <w:rsid w:val="00E245F5"/>
    <w:rsid w:val="00E50D26"/>
    <w:rsid w:val="00E64DCA"/>
    <w:rsid w:val="00E67F65"/>
    <w:rsid w:val="00E74BEB"/>
    <w:rsid w:val="00EA6C7E"/>
    <w:rsid w:val="00EC27CE"/>
    <w:rsid w:val="00ED0820"/>
    <w:rsid w:val="00ED2755"/>
    <w:rsid w:val="00ED35B0"/>
    <w:rsid w:val="00EF03EE"/>
    <w:rsid w:val="00F00C3E"/>
    <w:rsid w:val="00F042C1"/>
    <w:rsid w:val="00F24130"/>
    <w:rsid w:val="00F341D6"/>
    <w:rsid w:val="00F36CAD"/>
    <w:rsid w:val="00F40D31"/>
    <w:rsid w:val="00F61A8E"/>
    <w:rsid w:val="00F71722"/>
    <w:rsid w:val="00F823F7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7E0022"/>
  <w15:docId w15:val="{970FC47B-1515-45EA-AA00-939FD37E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B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B1F08"/>
    <w:rPr>
      <w:rFonts w:ascii="Tahoma" w:hAnsi="Tahoma"/>
      <w:sz w:val="22"/>
      <w:szCs w:val="22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36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>sinfoc@centar.ba</Manager>
  <Company>Općina Centar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sinfoc@centar.ba</dc:creator>
  <cp:lastModifiedBy>Samir Širić</cp:lastModifiedBy>
  <cp:revision>12</cp:revision>
  <cp:lastPrinted>2001-05-14T07:58:00Z</cp:lastPrinted>
  <dcterms:created xsi:type="dcterms:W3CDTF">2021-05-25T05:03:00Z</dcterms:created>
  <dcterms:modified xsi:type="dcterms:W3CDTF">2023-07-04T12:47:00Z</dcterms:modified>
</cp:coreProperties>
</file>