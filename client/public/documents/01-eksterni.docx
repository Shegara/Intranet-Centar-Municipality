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45187A" w:rsidRPr="00C41E8C" w14:paraId="7735655A" w14:textId="77777777" w:rsidTr="00A75731">
        <w:tc>
          <w:tcPr>
            <w:tcW w:w="3936" w:type="dxa"/>
            <w:vAlign w:val="center"/>
          </w:tcPr>
          <w:p w14:paraId="079C4768" w14:textId="77777777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116C0D11" w14:textId="77777777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793E060F" w14:textId="77777777" w:rsidR="0045187A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2AE51D80" w14:textId="77777777" w:rsidR="0045187A" w:rsidRPr="00C41E8C" w:rsidRDefault="0045187A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32A98307" w14:textId="6D167C44" w:rsidR="0045187A" w:rsidRPr="00A64F3E" w:rsidRDefault="0045187A" w:rsidP="00A75731">
            <w:pPr>
              <w:jc w:val="center"/>
              <w:rPr>
                <w:sz w:val="16"/>
                <w:szCs w:val="16"/>
                <w:lang w:val="bs-Latn-BA"/>
              </w:rPr>
            </w:pPr>
            <w:r w:rsidRPr="0045187A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Služba za </w:t>
            </w:r>
            <w:r w:rsidR="00F45D25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poslove </w:t>
            </w:r>
            <w:r w:rsidR="00535CFF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</w:t>
            </w:r>
            <w:r w:rsidR="00F45D25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pćinskog vijeća</w:t>
            </w:r>
          </w:p>
        </w:tc>
        <w:tc>
          <w:tcPr>
            <w:tcW w:w="1417" w:type="dxa"/>
            <w:vAlign w:val="center"/>
          </w:tcPr>
          <w:p w14:paraId="7752AC6B" w14:textId="77777777" w:rsidR="0045187A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2C1480FB" w14:textId="26C53A1A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567E1459" wp14:editId="3DDF6E7A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4E411" w14:textId="77777777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29DC39E7" w14:textId="77777777" w:rsidR="00702E37" w:rsidRPr="00C41E8C" w:rsidRDefault="00702E37" w:rsidP="00702E3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429D483F" w14:textId="77777777" w:rsidR="0045187A" w:rsidRPr="00C41E8C" w:rsidRDefault="0045187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26E97B6B" w14:textId="77777777" w:rsidR="0045187A" w:rsidRDefault="0045187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6F80EE3A" w14:textId="77777777" w:rsidR="0045187A" w:rsidRPr="00C41E8C" w:rsidRDefault="0045187A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404020C1" w14:textId="271AAB9A" w:rsidR="0045187A" w:rsidRPr="00DD22C0" w:rsidRDefault="0045187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A64F3E">
              <w:rPr>
                <w:rFonts w:ascii="Verdana" w:hAnsi="Verdana"/>
                <w:sz w:val="16"/>
                <w:szCs w:val="16"/>
                <w:lang w:val="bs-Cyrl-BA"/>
              </w:rPr>
              <w:t>Служба за</w:t>
            </w:r>
            <w:r>
              <w:rPr>
                <w:rFonts w:ascii="Verdana" w:hAnsi="Verdana"/>
                <w:sz w:val="16"/>
                <w:szCs w:val="16"/>
                <w:lang w:val="sr-Cyrl-BA"/>
              </w:rPr>
              <w:t xml:space="preserve"> </w:t>
            </w:r>
            <w:r w:rsidR="00F45D25">
              <w:rPr>
                <w:rFonts w:ascii="Verdana" w:hAnsi="Verdana"/>
                <w:sz w:val="16"/>
                <w:szCs w:val="16"/>
                <w:lang w:val="sr-Cyrl-BA"/>
              </w:rPr>
              <w:t xml:space="preserve">послове </w:t>
            </w:r>
            <w:r w:rsidR="00535CFF">
              <w:rPr>
                <w:rFonts w:ascii="Verdana" w:hAnsi="Verdana"/>
                <w:sz w:val="16"/>
                <w:szCs w:val="16"/>
                <w:lang w:val="bs-Latn-BA"/>
              </w:rPr>
              <w:t>O</w:t>
            </w:r>
            <w:r w:rsidR="00F45D25">
              <w:rPr>
                <w:rFonts w:ascii="Verdana" w:hAnsi="Verdana"/>
                <w:sz w:val="16"/>
                <w:szCs w:val="16"/>
                <w:lang w:val="sr-Cyrl-BA"/>
              </w:rPr>
              <w:t>пштинског вијећа</w:t>
            </w:r>
          </w:p>
        </w:tc>
      </w:tr>
    </w:tbl>
    <w:p w14:paraId="7B8A66F2" w14:textId="77777777" w:rsidR="0045187A" w:rsidRDefault="0045187A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37E2583D" w14:textId="2B7CD092" w:rsidR="00FE5E88" w:rsidRPr="00BE6415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0</w:t>
      </w:r>
      <w:r w:rsidR="00F45D25">
        <w:rPr>
          <w:rFonts w:ascii="Verdana" w:hAnsi="Verdana" w:cs="Tahoma"/>
          <w:sz w:val="20"/>
          <w:szCs w:val="20"/>
        </w:rPr>
        <w:t>1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45187A">
        <w:rPr>
          <w:rFonts w:ascii="Verdana" w:hAnsi="Verdana" w:cs="Tahoma"/>
          <w:sz w:val="20"/>
          <w:szCs w:val="20"/>
        </w:rPr>
        <w:t>2</w:t>
      </w:r>
      <w:r w:rsidR="004F7DC2">
        <w:rPr>
          <w:rFonts w:ascii="Verdana" w:hAnsi="Verdana" w:cs="Tahoma"/>
          <w:sz w:val="20"/>
          <w:szCs w:val="20"/>
        </w:rPr>
        <w:t>3</w:t>
      </w:r>
    </w:p>
    <w:p w14:paraId="015FE4EB" w14:textId="1864D202" w:rsidR="007269E3" w:rsidRDefault="007269E3" w:rsidP="007269E3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45187A">
        <w:rPr>
          <w:rFonts w:ascii="Verdana" w:hAnsi="Verdana" w:cs="Calibri"/>
          <w:sz w:val="20"/>
          <w:szCs w:val="18"/>
        </w:rPr>
        <w:t>2</w:t>
      </w:r>
      <w:r w:rsidR="004F7DC2">
        <w:rPr>
          <w:rFonts w:ascii="Verdana" w:hAnsi="Verdana" w:cs="Calibri"/>
          <w:sz w:val="20"/>
          <w:szCs w:val="18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56DDCD28" w14:textId="77777777" w:rsidR="007269E3" w:rsidRDefault="007269E3" w:rsidP="007269E3">
      <w:pPr>
        <w:rPr>
          <w:rFonts w:ascii="Verdana" w:hAnsi="Verdana" w:cs="Calibri"/>
          <w:sz w:val="20"/>
          <w:szCs w:val="18"/>
        </w:rPr>
      </w:pPr>
    </w:p>
    <w:p w14:paraId="161463CF" w14:textId="77777777" w:rsidR="007269E3" w:rsidRPr="00AB076E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2745A6D6" w14:textId="77777777" w:rsidR="007269E3" w:rsidRPr="00AB076E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361E20C8" w14:textId="77777777" w:rsidR="007269E3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3CDC659C" w14:textId="77777777" w:rsidR="007269E3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6E32DA0D" w14:textId="77777777" w:rsidR="007269E3" w:rsidRPr="00AB076E" w:rsidRDefault="007269E3" w:rsidP="007269E3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2FE41065" w14:textId="77777777" w:rsidR="007269E3" w:rsidRPr="00AB076E" w:rsidRDefault="007269E3" w:rsidP="007269E3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5B55CD47" w14:textId="77777777" w:rsidR="007269E3" w:rsidRPr="00AB076E" w:rsidRDefault="007269E3" w:rsidP="007269E3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05B10DCA" w14:textId="77777777" w:rsidR="007269E3" w:rsidRDefault="007269E3" w:rsidP="007269E3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746AAE8F" w14:textId="77777777" w:rsidR="007269E3" w:rsidRDefault="007269E3" w:rsidP="007269E3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BB79C49" w14:textId="77777777" w:rsidR="007269E3" w:rsidRDefault="007269E3" w:rsidP="007269E3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7203D3" w14:paraId="35C09166" w14:textId="77777777" w:rsidTr="00FA2F05">
        <w:tc>
          <w:tcPr>
            <w:tcW w:w="4253" w:type="dxa"/>
          </w:tcPr>
          <w:p w14:paraId="0DF36B92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4E728BB7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1B66D6DB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534D4E33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6565596A" w14:textId="77777777" w:rsidR="00AD295D" w:rsidRPr="004019C4" w:rsidRDefault="00AD295D" w:rsidP="00AD295D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POMOĆNI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K</w:t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 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7C242B32" w14:textId="77777777" w:rsidR="00AD295D" w:rsidRPr="004019C4" w:rsidRDefault="00AD295D" w:rsidP="00AD295D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</w:p>
          <w:p w14:paraId="129A0864" w14:textId="41011B36" w:rsidR="00AD295D" w:rsidRPr="00F45D25" w:rsidRDefault="00503DF7" w:rsidP="00AD295D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Mirsada Lingo</w:t>
            </w:r>
          </w:p>
          <w:p w14:paraId="519E0206" w14:textId="77777777" w:rsidR="007203D3" w:rsidRPr="00630074" w:rsidRDefault="007203D3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3796BB24" w14:textId="77777777" w:rsidR="007269E3" w:rsidRDefault="007269E3" w:rsidP="007269E3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2C9619B0" w14:textId="77777777" w:rsidR="007269E3" w:rsidRPr="00BE6415" w:rsidRDefault="007269E3" w:rsidP="007269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156444F7" w14:textId="77777777" w:rsidR="007269E3" w:rsidRPr="00835220" w:rsidRDefault="007269E3" w:rsidP="007269E3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42B66AE8" w14:textId="77777777" w:rsidR="007269E3" w:rsidRPr="00835220" w:rsidRDefault="007269E3" w:rsidP="007269E3">
      <w:pPr>
        <w:rPr>
          <w:rFonts w:ascii="Verdana" w:hAnsi="Verdana"/>
          <w:sz w:val="20"/>
          <w:szCs w:val="20"/>
        </w:rPr>
      </w:pPr>
    </w:p>
    <w:p w14:paraId="6B302271" w14:textId="77777777" w:rsidR="007269E3" w:rsidRPr="00835220" w:rsidRDefault="007269E3" w:rsidP="007269E3">
      <w:pPr>
        <w:rPr>
          <w:rFonts w:ascii="Verdana" w:hAnsi="Verdana" w:cs="Calibri"/>
          <w:sz w:val="20"/>
          <w:szCs w:val="20"/>
        </w:rPr>
      </w:pPr>
    </w:p>
    <w:p w14:paraId="30A632ED" w14:textId="77777777" w:rsidR="007269E3" w:rsidRPr="00AB076E" w:rsidRDefault="007269E3" w:rsidP="007269E3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72FC7AE5" w14:textId="77777777" w:rsidR="007269E3" w:rsidRDefault="007269E3" w:rsidP="007269E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5B03AA5C" w14:textId="77777777" w:rsidR="007269E3" w:rsidRDefault="007269E3" w:rsidP="007269E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36AB7F56" w14:textId="77777777" w:rsidR="001853CB" w:rsidRPr="007269E3" w:rsidRDefault="007269E3" w:rsidP="007269E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sectPr w:rsidR="001853CB" w:rsidRPr="007269E3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FA87" w14:textId="77777777" w:rsidR="009C4CD8" w:rsidRDefault="009C4CD8">
      <w:r>
        <w:separator/>
      </w:r>
    </w:p>
  </w:endnote>
  <w:endnote w:type="continuationSeparator" w:id="0">
    <w:p w14:paraId="5CC6B0BA" w14:textId="77777777" w:rsidR="009C4CD8" w:rsidRDefault="009C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B6192D" w14:paraId="1D68A83A" w14:textId="77777777" w:rsidTr="002B1D08">
      <w:trPr>
        <w:trHeight w:val="564"/>
      </w:trPr>
      <w:tc>
        <w:tcPr>
          <w:tcW w:w="1936" w:type="dxa"/>
        </w:tcPr>
        <w:p w14:paraId="5894AF3E" w14:textId="77777777" w:rsidR="00B6192D" w:rsidRDefault="00B6192D" w:rsidP="00A24E35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2B21399E" wp14:editId="34AC3246">
                <wp:simplePos x="0" y="0"/>
                <wp:positionH relativeFrom="margin">
                  <wp:posOffset>118745</wp:posOffset>
                </wp:positionH>
                <wp:positionV relativeFrom="margin">
                  <wp:posOffset>18415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5B13B08B" w14:textId="761AC7AF" w:rsidR="00B6192D" w:rsidRDefault="00915AD1" w:rsidP="00A24E35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530A89D8" w14:textId="77777777" w:rsidR="00C35AD7" w:rsidRPr="00A24E35" w:rsidRDefault="00C35AD7" w:rsidP="00A24E35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1CEF" w14:textId="77777777" w:rsidR="009C4CD8" w:rsidRDefault="009C4CD8">
      <w:r>
        <w:separator/>
      </w:r>
    </w:p>
  </w:footnote>
  <w:footnote w:type="continuationSeparator" w:id="0">
    <w:p w14:paraId="292CB68D" w14:textId="77777777" w:rsidR="009C4CD8" w:rsidRDefault="009C4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1433">
    <w:abstractNumId w:val="3"/>
  </w:num>
  <w:num w:numId="2" w16cid:durableId="2100907992">
    <w:abstractNumId w:val="5"/>
  </w:num>
  <w:num w:numId="3" w16cid:durableId="52965948">
    <w:abstractNumId w:val="1"/>
  </w:num>
  <w:num w:numId="4" w16cid:durableId="1382972168">
    <w:abstractNumId w:val="4"/>
  </w:num>
  <w:num w:numId="5" w16cid:durableId="313918955">
    <w:abstractNumId w:val="6"/>
  </w:num>
  <w:num w:numId="6" w16cid:durableId="1637565939">
    <w:abstractNumId w:val="0"/>
  </w:num>
  <w:num w:numId="7" w16cid:durableId="1846554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8"/>
    <w:rsid w:val="00030994"/>
    <w:rsid w:val="00060C80"/>
    <w:rsid w:val="000D7575"/>
    <w:rsid w:val="00110DA5"/>
    <w:rsid w:val="00127DC7"/>
    <w:rsid w:val="00147E69"/>
    <w:rsid w:val="00156863"/>
    <w:rsid w:val="00184FCE"/>
    <w:rsid w:val="001853CB"/>
    <w:rsid w:val="00195201"/>
    <w:rsid w:val="001A52AC"/>
    <w:rsid w:val="001A5E0B"/>
    <w:rsid w:val="00204DA0"/>
    <w:rsid w:val="00215D1A"/>
    <w:rsid w:val="00230658"/>
    <w:rsid w:val="0023330B"/>
    <w:rsid w:val="002424A6"/>
    <w:rsid w:val="00261267"/>
    <w:rsid w:val="0026692E"/>
    <w:rsid w:val="002B1E94"/>
    <w:rsid w:val="002B5605"/>
    <w:rsid w:val="002C17DB"/>
    <w:rsid w:val="002F07B7"/>
    <w:rsid w:val="002F2EA9"/>
    <w:rsid w:val="0032687F"/>
    <w:rsid w:val="003F3EA2"/>
    <w:rsid w:val="0045187A"/>
    <w:rsid w:val="004C1158"/>
    <w:rsid w:val="004F17DF"/>
    <w:rsid w:val="004F7DC2"/>
    <w:rsid w:val="00503DF7"/>
    <w:rsid w:val="00535CFF"/>
    <w:rsid w:val="00545888"/>
    <w:rsid w:val="005C172A"/>
    <w:rsid w:val="005F4EC5"/>
    <w:rsid w:val="006071E4"/>
    <w:rsid w:val="00610112"/>
    <w:rsid w:val="00660545"/>
    <w:rsid w:val="006C086E"/>
    <w:rsid w:val="00702E37"/>
    <w:rsid w:val="00710BD3"/>
    <w:rsid w:val="007203D3"/>
    <w:rsid w:val="007269E3"/>
    <w:rsid w:val="00761CA5"/>
    <w:rsid w:val="007D7259"/>
    <w:rsid w:val="00825687"/>
    <w:rsid w:val="00883ABD"/>
    <w:rsid w:val="00883F3E"/>
    <w:rsid w:val="008B709D"/>
    <w:rsid w:val="00915834"/>
    <w:rsid w:val="00915AD1"/>
    <w:rsid w:val="00926FD4"/>
    <w:rsid w:val="009466E5"/>
    <w:rsid w:val="00993FF5"/>
    <w:rsid w:val="009B0C48"/>
    <w:rsid w:val="009C4CD8"/>
    <w:rsid w:val="00A0190E"/>
    <w:rsid w:val="00A13810"/>
    <w:rsid w:val="00A24E35"/>
    <w:rsid w:val="00A41BAB"/>
    <w:rsid w:val="00A56FF0"/>
    <w:rsid w:val="00AC4D8B"/>
    <w:rsid w:val="00AD295D"/>
    <w:rsid w:val="00B33951"/>
    <w:rsid w:val="00B571ED"/>
    <w:rsid w:val="00B612C7"/>
    <w:rsid w:val="00B6192D"/>
    <w:rsid w:val="00B90807"/>
    <w:rsid w:val="00B92072"/>
    <w:rsid w:val="00BA5FC2"/>
    <w:rsid w:val="00BB3E6E"/>
    <w:rsid w:val="00BB6B59"/>
    <w:rsid w:val="00BE6415"/>
    <w:rsid w:val="00C037BA"/>
    <w:rsid w:val="00C35AD7"/>
    <w:rsid w:val="00C535AE"/>
    <w:rsid w:val="00C83986"/>
    <w:rsid w:val="00CC2C8E"/>
    <w:rsid w:val="00CD4309"/>
    <w:rsid w:val="00DD4184"/>
    <w:rsid w:val="00DE079F"/>
    <w:rsid w:val="00DE4329"/>
    <w:rsid w:val="00DE4F3E"/>
    <w:rsid w:val="00E50D26"/>
    <w:rsid w:val="00E67F65"/>
    <w:rsid w:val="00E74BEB"/>
    <w:rsid w:val="00EA6C7E"/>
    <w:rsid w:val="00EC27CE"/>
    <w:rsid w:val="00EF03EE"/>
    <w:rsid w:val="00F00C3E"/>
    <w:rsid w:val="00F24130"/>
    <w:rsid w:val="00F341D6"/>
    <w:rsid w:val="00F45D25"/>
    <w:rsid w:val="00F61A8E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76DE50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A24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203D3"/>
    <w:rPr>
      <w:rFonts w:ascii="Arial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45187A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45187A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8</cp:revision>
  <cp:lastPrinted>2001-05-14T07:58:00Z</cp:lastPrinted>
  <dcterms:created xsi:type="dcterms:W3CDTF">2021-05-26T07:43:00Z</dcterms:created>
  <dcterms:modified xsi:type="dcterms:W3CDTF">2023-07-05T08:58:00Z</dcterms:modified>
</cp:coreProperties>
</file>