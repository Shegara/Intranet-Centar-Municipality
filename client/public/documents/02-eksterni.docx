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145"/>
      </w:tblGrid>
      <w:tr w:rsidR="00E67906" w:rsidRPr="00C41E8C" w14:paraId="0C261AE5" w14:textId="77777777" w:rsidTr="00E67906">
        <w:tc>
          <w:tcPr>
            <w:tcW w:w="3936" w:type="dxa"/>
            <w:vAlign w:val="center"/>
          </w:tcPr>
          <w:p w14:paraId="16FB74D1" w14:textId="77777777" w:rsidR="00E67906" w:rsidRPr="00C41E8C" w:rsidRDefault="00E67906" w:rsidP="009B04AE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bookmarkStart w:id="0" w:name="_Hlk72912277"/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Bosna i Hercegovina</w:t>
            </w:r>
          </w:p>
          <w:p w14:paraId="47BD4247" w14:textId="77777777" w:rsidR="00E67906" w:rsidRPr="00C41E8C" w:rsidRDefault="00E67906" w:rsidP="009B04AE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Federacija Bosne i Hercegovine</w:t>
            </w:r>
          </w:p>
          <w:p w14:paraId="42A47B27" w14:textId="77777777" w:rsidR="00E67906" w:rsidRDefault="00E67906" w:rsidP="009B04AE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 xml:space="preserve">Kanton Sarajevo </w:t>
            </w:r>
          </w:p>
          <w:p w14:paraId="401485EE" w14:textId="77777777" w:rsidR="00E67906" w:rsidRPr="00C41E8C" w:rsidRDefault="00E67906" w:rsidP="009B04AE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OPĆINA CENTAR SARAJEVO</w:t>
            </w:r>
          </w:p>
          <w:p w14:paraId="6E62DB4B" w14:textId="7FA320E5" w:rsidR="00B56D8B" w:rsidRPr="003C356A" w:rsidRDefault="00E67906" w:rsidP="00D17E27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b w:val="0"/>
                <w:bCs w:val="0"/>
                <w:color w:val="000000" w:themeColor="text1"/>
                <w:sz w:val="16"/>
                <w:szCs w:val="16"/>
                <w:lang w:val="sr-Cyrl-BA"/>
              </w:rPr>
            </w:pPr>
            <w:r w:rsidRPr="00B56D8B">
              <w:rPr>
                <w:rFonts w:ascii="Verdana" w:hAnsi="Verdana" w:cs="Tahoma"/>
                <w:b w:val="0"/>
                <w:bCs w:val="0"/>
                <w:color w:val="000000" w:themeColor="text1"/>
                <w:sz w:val="16"/>
                <w:szCs w:val="16"/>
                <w:lang w:val="bs-Latn-BA"/>
              </w:rPr>
              <w:t xml:space="preserve">Služba za </w:t>
            </w:r>
            <w:r w:rsidR="003C356A">
              <w:rPr>
                <w:rFonts w:ascii="Verdana" w:hAnsi="Verdana" w:cs="Tahoma"/>
                <w:b w:val="0"/>
                <w:bCs w:val="0"/>
                <w:color w:val="000000" w:themeColor="text1"/>
                <w:sz w:val="16"/>
                <w:szCs w:val="16"/>
                <w:lang w:val="bs-Latn-BA"/>
              </w:rPr>
              <w:t>zajedničke poslove i tehniku</w:t>
            </w:r>
          </w:p>
        </w:tc>
        <w:tc>
          <w:tcPr>
            <w:tcW w:w="1417" w:type="dxa"/>
            <w:vAlign w:val="center"/>
          </w:tcPr>
          <w:p w14:paraId="07FCB408" w14:textId="77777777" w:rsidR="00D17E27" w:rsidRDefault="00D17E27" w:rsidP="009B04AE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  <w:p w14:paraId="6183B24C" w14:textId="14472254" w:rsidR="00E67906" w:rsidRPr="00C41E8C" w:rsidRDefault="00E67906" w:rsidP="009B04AE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noProof/>
                <w:color w:val="000000" w:themeColor="text1"/>
                <w:szCs w:val="16"/>
                <w:lang w:val="bs-Latn-BA" w:eastAsia="bs-Latn-BA"/>
              </w:rPr>
              <w:drawing>
                <wp:inline distT="0" distB="0" distL="0" distR="0" wp14:anchorId="2CE271B9" wp14:editId="06319855">
                  <wp:extent cx="540689" cy="682751"/>
                  <wp:effectExtent l="0" t="0" r="0" b="3175"/>
                  <wp:docPr id="1" name="Slika 3" descr="C:\Users\Samir.CENTAR\AppData\Local\Microsoft\Windows\INetCache\Content.Word\cent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ir.CENTAR\AppData\Local\Microsoft\Windows\INetCache\Content.Word\cent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11" cy="6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10FF62" w14:textId="6DA7C225" w:rsidR="00E67906" w:rsidRPr="00C41E8C" w:rsidRDefault="00E67906" w:rsidP="009B04AE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</w:tc>
        <w:tc>
          <w:tcPr>
            <w:tcW w:w="4145" w:type="dxa"/>
            <w:vAlign w:val="center"/>
          </w:tcPr>
          <w:p w14:paraId="75339604" w14:textId="77777777" w:rsidR="00A37362" w:rsidRPr="00C41E8C" w:rsidRDefault="00A37362" w:rsidP="00A37362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Босна и Хер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>ц</w:t>
            </w: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еговина</w:t>
            </w:r>
          </w:p>
          <w:p w14:paraId="56EA32E5" w14:textId="77777777" w:rsidR="00E67906" w:rsidRPr="00C41E8C" w:rsidRDefault="00E67906" w:rsidP="009B04AE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Федерација Босне и Херцеговине</w:t>
            </w:r>
          </w:p>
          <w:p w14:paraId="71AF4E49" w14:textId="77777777" w:rsidR="00E67906" w:rsidRDefault="00E67906" w:rsidP="009B04AE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 xml:space="preserve">Кантон Сарајево </w:t>
            </w:r>
          </w:p>
          <w:p w14:paraId="5E7BFDFE" w14:textId="77777777" w:rsidR="00E67906" w:rsidRPr="00C41E8C" w:rsidRDefault="00E67906" w:rsidP="009B04AE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  <w:t>ОПШТИНА ЦЕНТАР САРАЈЕВО</w:t>
            </w:r>
          </w:p>
          <w:p w14:paraId="55CBF295" w14:textId="52582A2F" w:rsidR="00B56D8B" w:rsidRPr="00D17E27" w:rsidRDefault="00E67906" w:rsidP="00D17E27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>
              <w:rPr>
                <w:rFonts w:ascii="Verdana" w:hAnsi="Verdana"/>
                <w:sz w:val="16"/>
                <w:szCs w:val="16"/>
                <w:lang w:val="bs-Cyrl-BA"/>
              </w:rPr>
              <w:t xml:space="preserve">Служба за </w:t>
            </w:r>
            <w:r w:rsidR="003C356A">
              <w:rPr>
                <w:rFonts w:ascii="Verdana" w:hAnsi="Verdana"/>
                <w:sz w:val="16"/>
                <w:szCs w:val="16"/>
                <w:lang w:val="bs-Cyrl-BA"/>
              </w:rPr>
              <w:t>заједничке послове и технику</w:t>
            </w:r>
          </w:p>
        </w:tc>
      </w:tr>
      <w:bookmarkEnd w:id="0"/>
    </w:tbl>
    <w:p w14:paraId="73016137" w14:textId="77777777" w:rsidR="00E67906" w:rsidRDefault="00E67906" w:rsidP="00FE5E88">
      <w:pPr>
        <w:jc w:val="center"/>
        <w:rPr>
          <w:rFonts w:ascii="Verdana" w:hAnsi="Verdana" w:cs="Tahoma"/>
          <w:color w:val="000000" w:themeColor="text1"/>
          <w:sz w:val="20"/>
          <w:lang w:val="bs-Latn-BA"/>
        </w:rPr>
      </w:pPr>
    </w:p>
    <w:p w14:paraId="6C1F8E0E" w14:textId="524807DE" w:rsidR="00297C21" w:rsidRPr="00BE6415" w:rsidRDefault="00FE5E88" w:rsidP="00297C21">
      <w:pPr>
        <w:rPr>
          <w:rFonts w:ascii="Verdana" w:hAnsi="Verdana" w:cs="Tahoma"/>
          <w:sz w:val="20"/>
          <w:szCs w:val="20"/>
          <w:lang w:val="bs-Latn-BA"/>
        </w:rPr>
      </w:pPr>
      <w:r w:rsidRPr="00800F11">
        <w:rPr>
          <w:rFonts w:ascii="Verdana" w:hAnsi="Verdana" w:cs="Tahoma"/>
          <w:sz w:val="20"/>
          <w:szCs w:val="20"/>
          <w:lang w:val="bs-Latn-BA"/>
        </w:rPr>
        <w:t xml:space="preserve">Broj: 02- </w:t>
      </w:r>
      <w:r w:rsidR="00297C21">
        <w:rPr>
          <w:rFonts w:ascii="Verdana" w:hAnsi="Verdana" w:cs="Tahoma"/>
          <w:sz w:val="20"/>
          <w:szCs w:val="20"/>
        </w:rPr>
        <w:t xml:space="preserve">_____ </w:t>
      </w:r>
      <w:r w:rsidR="00297C21" w:rsidRPr="00BE6415">
        <w:rPr>
          <w:rFonts w:ascii="Verdana" w:hAnsi="Verdana" w:cs="Tahoma"/>
          <w:sz w:val="20"/>
          <w:szCs w:val="20"/>
        </w:rPr>
        <w:t>/</w:t>
      </w:r>
      <w:r w:rsidR="00E67906">
        <w:rPr>
          <w:rFonts w:ascii="Verdana" w:hAnsi="Verdana" w:cs="Tahoma"/>
          <w:sz w:val="20"/>
          <w:szCs w:val="20"/>
        </w:rPr>
        <w:t>2</w:t>
      </w:r>
      <w:r w:rsidR="00FF0864">
        <w:rPr>
          <w:rFonts w:ascii="Verdana" w:hAnsi="Verdana" w:cs="Tahoma"/>
          <w:sz w:val="20"/>
          <w:szCs w:val="20"/>
        </w:rPr>
        <w:t>3</w:t>
      </w:r>
    </w:p>
    <w:p w14:paraId="1199B13D" w14:textId="55A7FF96" w:rsidR="00C1696B" w:rsidRDefault="00C1696B" w:rsidP="00C1696B">
      <w:pPr>
        <w:rPr>
          <w:rFonts w:ascii="Verdana" w:hAnsi="Verdana" w:cs="Calibri"/>
          <w:sz w:val="20"/>
          <w:szCs w:val="18"/>
        </w:rPr>
      </w:pPr>
      <w:r w:rsidRPr="00AB076E">
        <w:rPr>
          <w:rFonts w:ascii="Verdana" w:hAnsi="Verdana" w:cs="Calibri"/>
          <w:sz w:val="20"/>
          <w:szCs w:val="18"/>
        </w:rPr>
        <w:t>Sarajevo,</w:t>
      </w:r>
      <w:r>
        <w:rPr>
          <w:rFonts w:ascii="Verdana" w:hAnsi="Verdana" w:cs="Calibri"/>
          <w:sz w:val="20"/>
          <w:szCs w:val="18"/>
        </w:rPr>
        <w:t xml:space="preserve"> ___.___.20</w:t>
      </w:r>
      <w:r w:rsidR="00E67906">
        <w:rPr>
          <w:rFonts w:ascii="Verdana" w:hAnsi="Verdana" w:cs="Calibri"/>
          <w:sz w:val="20"/>
          <w:szCs w:val="18"/>
        </w:rPr>
        <w:t>2</w:t>
      </w:r>
      <w:r w:rsidR="00FF0864">
        <w:rPr>
          <w:rFonts w:ascii="Verdana" w:hAnsi="Verdana" w:cs="Calibri"/>
          <w:sz w:val="20"/>
          <w:szCs w:val="18"/>
        </w:rPr>
        <w:t>3</w:t>
      </w:r>
      <w:r>
        <w:rPr>
          <w:rFonts w:ascii="Verdana" w:hAnsi="Verdana" w:cs="Calibri"/>
          <w:sz w:val="20"/>
          <w:szCs w:val="18"/>
        </w:rPr>
        <w:t xml:space="preserve">. </w:t>
      </w:r>
      <w:r w:rsidRPr="00AB076E">
        <w:rPr>
          <w:rFonts w:ascii="Verdana" w:hAnsi="Verdana" w:cs="Calibri"/>
          <w:sz w:val="20"/>
          <w:szCs w:val="18"/>
        </w:rPr>
        <w:t>godine</w:t>
      </w:r>
    </w:p>
    <w:p w14:paraId="50313844" w14:textId="77777777" w:rsidR="00C1696B" w:rsidRDefault="00C1696B" w:rsidP="00C1696B">
      <w:pPr>
        <w:rPr>
          <w:rFonts w:ascii="Verdana" w:hAnsi="Verdana" w:cs="Calibri"/>
          <w:sz w:val="20"/>
          <w:szCs w:val="18"/>
        </w:rPr>
      </w:pPr>
    </w:p>
    <w:p w14:paraId="0B487102" w14:textId="77777777" w:rsidR="00C1696B" w:rsidRPr="00AB076E" w:rsidRDefault="00C1696B" w:rsidP="00C1696B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1.red</w:t>
      </w:r>
    </w:p>
    <w:p w14:paraId="75240735" w14:textId="77777777" w:rsidR="00C1696B" w:rsidRPr="00AB076E" w:rsidRDefault="00C1696B" w:rsidP="00C1696B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2. red</w:t>
      </w:r>
    </w:p>
    <w:p w14:paraId="02355FEA" w14:textId="77777777" w:rsidR="00C1696B" w:rsidRDefault="00C1696B" w:rsidP="00C1696B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Adresa</w:t>
      </w:r>
    </w:p>
    <w:p w14:paraId="54AD3799" w14:textId="77777777" w:rsidR="00C1696B" w:rsidRDefault="00C1696B" w:rsidP="00C1696B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Grad</w:t>
      </w:r>
    </w:p>
    <w:p w14:paraId="143ACD24" w14:textId="77777777" w:rsidR="00C1696B" w:rsidRPr="00AB076E" w:rsidRDefault="00C1696B" w:rsidP="00C1696B">
      <w:pPr>
        <w:spacing w:before="60" w:after="60"/>
        <w:ind w:firstLine="708"/>
        <w:jc w:val="both"/>
        <w:rPr>
          <w:rFonts w:ascii="Verdana" w:hAnsi="Verdana" w:cs="Calibri"/>
          <w:sz w:val="20"/>
          <w:szCs w:val="18"/>
        </w:rPr>
      </w:pPr>
    </w:p>
    <w:p w14:paraId="2EDC9F6B" w14:textId="77777777" w:rsidR="00C1696B" w:rsidRPr="00AB076E" w:rsidRDefault="00C1696B" w:rsidP="00C1696B">
      <w:pPr>
        <w:spacing w:before="60" w:after="60"/>
        <w:ind w:left="1418" w:hanging="1418"/>
        <w:jc w:val="both"/>
        <w:rPr>
          <w:rFonts w:ascii="Verdana" w:hAnsi="Verdana" w:cs="Calibri"/>
          <w:b/>
          <w:sz w:val="20"/>
          <w:szCs w:val="18"/>
        </w:rPr>
      </w:pPr>
      <w:r w:rsidRPr="00AB076E">
        <w:rPr>
          <w:rFonts w:ascii="Verdana" w:hAnsi="Verdana" w:cs="Calibri"/>
          <w:b/>
          <w:sz w:val="20"/>
          <w:szCs w:val="18"/>
        </w:rPr>
        <w:t xml:space="preserve">Predmet: </w:t>
      </w:r>
      <w:r>
        <w:rPr>
          <w:rFonts w:ascii="Verdana" w:hAnsi="Verdana" w:cs="Calibri"/>
          <w:b/>
          <w:sz w:val="20"/>
          <w:szCs w:val="18"/>
        </w:rPr>
        <w:tab/>
      </w:r>
      <w:r>
        <w:rPr>
          <w:rFonts w:ascii="Verdana" w:hAnsi="Verdana" w:cs="Calibri"/>
          <w:b/>
          <w:i/>
          <w:sz w:val="20"/>
          <w:szCs w:val="18"/>
        </w:rPr>
        <w:t>tekst</w:t>
      </w:r>
    </w:p>
    <w:p w14:paraId="60DC8E55" w14:textId="77777777" w:rsidR="00C1696B" w:rsidRPr="00AB076E" w:rsidRDefault="00C1696B" w:rsidP="00C1696B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084D3124" w14:textId="77777777" w:rsidR="00C1696B" w:rsidRDefault="00C1696B" w:rsidP="00C1696B">
      <w:pPr>
        <w:ind w:firstLine="709"/>
        <w:jc w:val="both"/>
        <w:rPr>
          <w:rFonts w:ascii="Verdana" w:hAnsi="Verdana" w:cs="Calibri"/>
          <w:sz w:val="20"/>
          <w:szCs w:val="18"/>
        </w:rPr>
      </w:pPr>
      <w:r>
        <w:rPr>
          <w:rFonts w:ascii="Verdana" w:hAnsi="Verdana" w:cs="Calibri"/>
          <w:sz w:val="20"/>
          <w:szCs w:val="18"/>
        </w:rPr>
        <w:t>(Tekst)</w:t>
      </w:r>
    </w:p>
    <w:p w14:paraId="28B60392" w14:textId="1A61CBD4" w:rsidR="00A45569" w:rsidRDefault="00A45569" w:rsidP="00C1696B">
      <w:pPr>
        <w:ind w:firstLine="709"/>
        <w:jc w:val="both"/>
        <w:rPr>
          <w:rFonts w:ascii="Verdana" w:hAnsi="Verdana" w:cs="Calibri"/>
          <w:sz w:val="20"/>
          <w:szCs w:val="18"/>
          <w:lang w:val="bs-Latn-BA"/>
        </w:rPr>
      </w:pPr>
    </w:p>
    <w:p w14:paraId="34D553E4" w14:textId="77001D6E" w:rsidR="00A45569" w:rsidRDefault="00A45569" w:rsidP="00C1696B">
      <w:pPr>
        <w:ind w:firstLine="709"/>
        <w:jc w:val="both"/>
        <w:rPr>
          <w:rFonts w:ascii="Verdana" w:hAnsi="Verdana" w:cs="Calibri"/>
          <w:sz w:val="20"/>
          <w:szCs w:val="18"/>
          <w:lang w:val="bs-Latn-BA"/>
        </w:rPr>
      </w:pPr>
    </w:p>
    <w:p w14:paraId="5A75E95D" w14:textId="77777777" w:rsidR="00A45569" w:rsidRPr="00A45569" w:rsidRDefault="00A45569" w:rsidP="00C1696B">
      <w:pPr>
        <w:ind w:firstLine="709"/>
        <w:jc w:val="both"/>
        <w:rPr>
          <w:rFonts w:ascii="Verdana" w:hAnsi="Verdana" w:cs="Calibri"/>
          <w:sz w:val="20"/>
          <w:szCs w:val="18"/>
          <w:lang w:val="bs-Latn-BA"/>
        </w:rPr>
      </w:pPr>
    </w:p>
    <w:p w14:paraId="2FD6FD70" w14:textId="65C58D9F" w:rsidR="005B58B6" w:rsidRDefault="005B58B6" w:rsidP="00C1696B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p w14:paraId="33F2E8E5" w14:textId="77777777" w:rsidR="00C1696B" w:rsidRDefault="00C1696B" w:rsidP="00C1696B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709"/>
        <w:gridCol w:w="4392"/>
      </w:tblGrid>
      <w:tr w:rsidR="00A632A3" w:rsidRPr="00800F11" w14:paraId="45B5C372" w14:textId="77777777" w:rsidTr="00B64E9C">
        <w:trPr>
          <w:trHeight w:val="1203"/>
        </w:trPr>
        <w:tc>
          <w:tcPr>
            <w:tcW w:w="4253" w:type="dxa"/>
          </w:tcPr>
          <w:p w14:paraId="08DD5729" w14:textId="77777777" w:rsidR="00A632A3" w:rsidRPr="00800F11" w:rsidRDefault="00A632A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  <w:lang w:val="bs-Latn-BA"/>
              </w:rPr>
            </w:pPr>
            <w:r w:rsidRPr="00800F11">
              <w:rPr>
                <w:rFonts w:ascii="Verdana" w:hAnsi="Verdana" w:cs="Calibri"/>
                <w:sz w:val="20"/>
                <w:szCs w:val="18"/>
                <w:lang w:val="bs-Latn-BA"/>
              </w:rPr>
              <w:t xml:space="preserve">Izrada: </w:t>
            </w:r>
            <w:r w:rsidR="00297C21" w:rsidRPr="00800F11">
              <w:rPr>
                <w:rFonts w:ascii="Verdana" w:hAnsi="Verdana" w:cs="Calibri"/>
                <w:sz w:val="20"/>
                <w:szCs w:val="18"/>
                <w:lang w:val="bs-Latn-BA"/>
              </w:rPr>
              <w:t>(prezime i ime)</w:t>
            </w:r>
          </w:p>
          <w:p w14:paraId="2E657BB0" w14:textId="77777777" w:rsidR="00A632A3" w:rsidRPr="00800F11" w:rsidRDefault="00A632A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  <w:lang w:val="bs-Latn-BA"/>
              </w:rPr>
            </w:pPr>
            <w:r w:rsidRPr="00800F11">
              <w:rPr>
                <w:rFonts w:ascii="Verdana" w:hAnsi="Verdana" w:cs="Calibri"/>
                <w:sz w:val="20"/>
                <w:szCs w:val="18"/>
                <w:lang w:val="bs-Latn-BA"/>
              </w:rPr>
              <w:t xml:space="preserve">Kontrola: </w:t>
            </w:r>
            <w:r w:rsidR="00297C21" w:rsidRPr="00800F11">
              <w:rPr>
                <w:rFonts w:ascii="Verdana" w:hAnsi="Verdana" w:cs="Calibri"/>
                <w:sz w:val="20"/>
                <w:szCs w:val="18"/>
                <w:lang w:val="bs-Latn-BA"/>
              </w:rPr>
              <w:t>(prezime i ime)</w:t>
            </w:r>
          </w:p>
          <w:p w14:paraId="0646E6D5" w14:textId="77777777" w:rsidR="00A632A3" w:rsidRPr="00800F11" w:rsidRDefault="00A632A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  <w:lang w:val="bs-Latn-BA"/>
              </w:rPr>
            </w:pPr>
            <w:r w:rsidRPr="00800F11">
              <w:rPr>
                <w:rFonts w:ascii="Verdana" w:hAnsi="Verdana" w:cs="Calibri"/>
                <w:sz w:val="20"/>
                <w:szCs w:val="18"/>
                <w:lang w:val="bs-Latn-BA"/>
              </w:rPr>
              <w:t>Saglasnost: (prezime i ime)</w:t>
            </w:r>
          </w:p>
        </w:tc>
        <w:tc>
          <w:tcPr>
            <w:tcW w:w="709" w:type="dxa"/>
          </w:tcPr>
          <w:p w14:paraId="69122F53" w14:textId="77777777" w:rsidR="00A632A3" w:rsidRPr="00800F11" w:rsidRDefault="00A632A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  <w:lang w:val="bs-Latn-BA"/>
              </w:rPr>
            </w:pPr>
          </w:p>
        </w:tc>
        <w:tc>
          <w:tcPr>
            <w:tcW w:w="4392" w:type="dxa"/>
          </w:tcPr>
          <w:p w14:paraId="79AE7AF6" w14:textId="08978E40" w:rsidR="00A632A3" w:rsidRPr="00800F11" w:rsidRDefault="00A632A3" w:rsidP="00FA2F05">
            <w:pPr>
              <w:pStyle w:val="Heading3"/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  <w:r w:rsidRPr="00800F11">
              <w:rPr>
                <w:rFonts w:ascii="Verdana" w:hAnsi="Verdana" w:cs="Tahoma"/>
                <w:sz w:val="20"/>
                <w:szCs w:val="20"/>
                <w:lang w:val="bs-Latn-BA"/>
              </w:rPr>
              <w:t xml:space="preserve">POMOĆNIK </w:t>
            </w:r>
            <w:r w:rsidR="00B64E9C">
              <w:rPr>
                <w:rFonts w:ascii="Verdana" w:hAnsi="Verdana" w:cs="Tahoma"/>
                <w:sz w:val="20"/>
                <w:szCs w:val="20"/>
                <w:lang w:val="bs-Latn-BA"/>
              </w:rPr>
              <w:br/>
            </w:r>
            <w:r w:rsidRPr="00800F11">
              <w:rPr>
                <w:rFonts w:ascii="Verdana" w:hAnsi="Verdana" w:cs="Tahoma"/>
                <w:sz w:val="20"/>
                <w:szCs w:val="20"/>
                <w:lang w:val="bs-Latn-BA"/>
              </w:rPr>
              <w:t>OPĆINSKOG NAČELNIKA</w:t>
            </w:r>
          </w:p>
          <w:p w14:paraId="35B01A37" w14:textId="77777777" w:rsidR="00A632A3" w:rsidRPr="00800F11" w:rsidRDefault="00A632A3" w:rsidP="00FA2F05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</w:p>
          <w:p w14:paraId="3FEA8AB8" w14:textId="432C38F4" w:rsidR="00A632A3" w:rsidRPr="00800F11" w:rsidRDefault="00FF0864" w:rsidP="00FA2F05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  <w:r>
              <w:rPr>
                <w:rFonts w:ascii="Verdana" w:hAnsi="Verdana" w:cs="Tahoma"/>
                <w:sz w:val="20"/>
                <w:szCs w:val="20"/>
                <w:lang w:val="bs-Latn-BA"/>
              </w:rPr>
              <w:t>Ime i prezime</w:t>
            </w:r>
          </w:p>
          <w:p w14:paraId="23D88D69" w14:textId="77777777" w:rsidR="00A632A3" w:rsidRPr="00800F11" w:rsidRDefault="00A632A3" w:rsidP="00FA2F05">
            <w:pPr>
              <w:ind w:left="306"/>
              <w:jc w:val="center"/>
              <w:rPr>
                <w:rFonts w:ascii="Verdana" w:hAnsi="Verdana" w:cs="Calibri"/>
                <w:sz w:val="20"/>
                <w:szCs w:val="20"/>
                <w:lang w:val="bs-Latn-BA"/>
              </w:rPr>
            </w:pPr>
          </w:p>
        </w:tc>
      </w:tr>
    </w:tbl>
    <w:p w14:paraId="6917BF22" w14:textId="77777777" w:rsidR="00C1696B" w:rsidRDefault="00C1696B" w:rsidP="00C1696B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4F0C6992" w14:textId="77777777" w:rsidR="00C1696B" w:rsidRPr="00BE6415" w:rsidRDefault="00C1696B" w:rsidP="00C1696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Prilog</w:t>
      </w:r>
      <w:r w:rsidRPr="00BE6415">
        <w:rPr>
          <w:rFonts w:ascii="Verdana" w:hAnsi="Verdana"/>
          <w:b/>
          <w:sz w:val="20"/>
          <w:szCs w:val="20"/>
        </w:rPr>
        <w:t>:</w:t>
      </w:r>
    </w:p>
    <w:p w14:paraId="2A3AE74C" w14:textId="77777777" w:rsidR="00C1696B" w:rsidRPr="00835220" w:rsidRDefault="00C1696B" w:rsidP="00C1696B">
      <w:pPr>
        <w:pStyle w:val="ListParagraph"/>
        <w:numPr>
          <w:ilvl w:val="0"/>
          <w:numId w:val="6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(prilog)</w:t>
      </w:r>
    </w:p>
    <w:p w14:paraId="30C81F9C" w14:textId="77777777" w:rsidR="00C1696B" w:rsidRPr="00835220" w:rsidRDefault="00C1696B" w:rsidP="00C1696B">
      <w:pPr>
        <w:rPr>
          <w:rFonts w:ascii="Verdana" w:hAnsi="Verdana"/>
          <w:sz w:val="20"/>
          <w:szCs w:val="20"/>
        </w:rPr>
      </w:pPr>
    </w:p>
    <w:p w14:paraId="087164B7" w14:textId="77777777" w:rsidR="00C1696B" w:rsidRPr="00835220" w:rsidRDefault="00C1696B" w:rsidP="00C1696B">
      <w:pPr>
        <w:rPr>
          <w:rFonts w:ascii="Verdana" w:hAnsi="Verdana" w:cs="Calibri"/>
          <w:sz w:val="20"/>
          <w:szCs w:val="20"/>
        </w:rPr>
      </w:pPr>
    </w:p>
    <w:p w14:paraId="01316713" w14:textId="77777777" w:rsidR="00C1696B" w:rsidRPr="00AB076E" w:rsidRDefault="00C1696B" w:rsidP="00C1696B">
      <w:pPr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Dostaviti</w:t>
      </w:r>
      <w:r w:rsidRPr="00AB076E">
        <w:rPr>
          <w:rFonts w:ascii="Verdana" w:hAnsi="Verdana" w:cs="Calibri"/>
          <w:b/>
          <w:sz w:val="20"/>
          <w:szCs w:val="20"/>
        </w:rPr>
        <w:t xml:space="preserve">: </w:t>
      </w:r>
    </w:p>
    <w:p w14:paraId="5F4BE5EB" w14:textId="77777777" w:rsidR="00C1696B" w:rsidRDefault="00C1696B" w:rsidP="00C1696B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Naslovu</w:t>
      </w:r>
    </w:p>
    <w:p w14:paraId="7DC0540A" w14:textId="77777777" w:rsidR="00C1696B" w:rsidRDefault="00C1696B" w:rsidP="00C1696B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Evidenciji</w:t>
      </w:r>
    </w:p>
    <w:p w14:paraId="56650FF9" w14:textId="77777777" w:rsidR="00C1696B" w:rsidRPr="00031E25" w:rsidRDefault="00C1696B" w:rsidP="00C1696B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Arhivi</w:t>
      </w:r>
    </w:p>
    <w:p w14:paraId="7E22A589" w14:textId="77777777" w:rsidR="001853CB" w:rsidRPr="00800F11" w:rsidRDefault="001853CB" w:rsidP="00C1696B">
      <w:pPr>
        <w:rPr>
          <w:rFonts w:ascii="Verdana" w:hAnsi="Verdana" w:cs="Tahoma"/>
          <w:sz w:val="20"/>
          <w:szCs w:val="20"/>
        </w:rPr>
      </w:pPr>
    </w:p>
    <w:sectPr w:rsidR="001853CB" w:rsidRPr="00800F11" w:rsidSect="00297C21">
      <w:footerReference w:type="default" r:id="rId8"/>
      <w:pgSz w:w="11906" w:h="16838" w:code="9"/>
      <w:pgMar w:top="719" w:right="1134" w:bottom="1134" w:left="1134" w:header="709" w:footer="580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AE008" w14:textId="77777777" w:rsidR="00344D90" w:rsidRDefault="00344D90">
      <w:r>
        <w:separator/>
      </w:r>
    </w:p>
  </w:endnote>
  <w:endnote w:type="continuationSeparator" w:id="0">
    <w:p w14:paraId="7DF44CCC" w14:textId="77777777" w:rsidR="00344D90" w:rsidRDefault="00344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6"/>
      <w:gridCol w:w="7528"/>
    </w:tblGrid>
    <w:tr w:rsidR="003F7C84" w14:paraId="2B440053" w14:textId="77777777" w:rsidTr="003F7C84">
      <w:trPr>
        <w:trHeight w:val="564"/>
      </w:trPr>
      <w:tc>
        <w:tcPr>
          <w:tcW w:w="1936" w:type="dxa"/>
        </w:tcPr>
        <w:p w14:paraId="2B74A464" w14:textId="77777777" w:rsidR="003F7C84" w:rsidRDefault="003F7C84" w:rsidP="00F41D95">
          <w:pPr>
            <w:pStyle w:val="Footer"/>
          </w:pPr>
          <w:r>
            <w:rPr>
              <w:noProof/>
              <w:lang w:val="bs-Latn-BA" w:eastAsia="bs-Latn-BA"/>
            </w:rPr>
            <w:drawing>
              <wp:anchor distT="0" distB="0" distL="114300" distR="114300" simplePos="0" relativeHeight="251661312" behindDoc="0" locked="0" layoutInCell="1" allowOverlap="1" wp14:anchorId="7967E00D" wp14:editId="210B4B49">
                <wp:simplePos x="0" y="0"/>
                <wp:positionH relativeFrom="margin">
                  <wp:posOffset>118745</wp:posOffset>
                </wp:positionH>
                <wp:positionV relativeFrom="margin">
                  <wp:posOffset>22225</wp:posOffset>
                </wp:positionV>
                <wp:extent cx="723900" cy="264160"/>
                <wp:effectExtent l="0" t="0" r="0" b="2540"/>
                <wp:wrapNone/>
                <wp:docPr id="74" name="Slika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28" w:type="dxa"/>
          <w:vAlign w:val="center"/>
        </w:tcPr>
        <w:p w14:paraId="34D35A82" w14:textId="440A07F4" w:rsidR="003F7C84" w:rsidRPr="000525EA" w:rsidRDefault="004F5E67" w:rsidP="00F41D95">
          <w:pPr>
            <w:pStyle w:val="Footer"/>
            <w:jc w:val="center"/>
            <w:rPr>
              <w:rFonts w:ascii="Verdana" w:hAnsi="Verdana"/>
              <w:color w:val="17365D" w:themeColor="text2" w:themeShade="BF"/>
              <w:sz w:val="16"/>
              <w:szCs w:val="16"/>
            </w:rPr>
          </w:pP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A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Mis Irbina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>1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/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 xml:space="preserve">Мис Ирбина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1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8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033/562-300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ebdings" w:char="F0FC"/>
          </w:r>
          <w:r w:rsidRPr="000525EA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t xml:space="preserve">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>www.centar.ba</w:t>
          </w:r>
        </w:p>
      </w:tc>
    </w:tr>
  </w:tbl>
  <w:p w14:paraId="6ACD347C" w14:textId="77777777" w:rsidR="00F41D95" w:rsidRPr="009B4ED7" w:rsidRDefault="00F41D95" w:rsidP="00F41D95">
    <w:pPr>
      <w:pStyle w:val="Footer"/>
      <w:rPr>
        <w:rFonts w:ascii="Verdana" w:hAnsi="Verdana"/>
        <w:sz w:val="2"/>
        <w:szCs w:val="2"/>
      </w:rPr>
    </w:pPr>
  </w:p>
  <w:p w14:paraId="5D636C0F" w14:textId="77777777" w:rsidR="00C35AD7" w:rsidRPr="00F41D95" w:rsidRDefault="00C35AD7" w:rsidP="00F41D95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1ECD3" w14:textId="77777777" w:rsidR="00344D90" w:rsidRDefault="00344D90">
      <w:r>
        <w:separator/>
      </w:r>
    </w:p>
  </w:footnote>
  <w:footnote w:type="continuationSeparator" w:id="0">
    <w:p w14:paraId="4714F9F5" w14:textId="77777777" w:rsidR="00344D90" w:rsidRDefault="00344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BF9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269"/>
    <w:multiLevelType w:val="hybridMultilevel"/>
    <w:tmpl w:val="554242F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0C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12D72"/>
    <w:multiLevelType w:val="hybridMultilevel"/>
    <w:tmpl w:val="332A2C4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636F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A78"/>
    <w:multiLevelType w:val="hybridMultilevel"/>
    <w:tmpl w:val="7F94E4C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4D67F1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670996">
    <w:abstractNumId w:val="3"/>
  </w:num>
  <w:num w:numId="2" w16cid:durableId="197088246">
    <w:abstractNumId w:val="5"/>
  </w:num>
  <w:num w:numId="3" w16cid:durableId="1193956149">
    <w:abstractNumId w:val="1"/>
  </w:num>
  <w:num w:numId="4" w16cid:durableId="455485469">
    <w:abstractNumId w:val="4"/>
  </w:num>
  <w:num w:numId="5" w16cid:durableId="269289564">
    <w:abstractNumId w:val="6"/>
  </w:num>
  <w:num w:numId="6" w16cid:durableId="1154099983">
    <w:abstractNumId w:val="0"/>
  </w:num>
  <w:num w:numId="7" w16cid:durableId="1605965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C48"/>
    <w:rsid w:val="000525EA"/>
    <w:rsid w:val="00060C80"/>
    <w:rsid w:val="000B0C28"/>
    <w:rsid w:val="000D7575"/>
    <w:rsid w:val="000E3274"/>
    <w:rsid w:val="00140768"/>
    <w:rsid w:val="00147E69"/>
    <w:rsid w:val="001853CB"/>
    <w:rsid w:val="001A52AC"/>
    <w:rsid w:val="001A5E0B"/>
    <w:rsid w:val="00215D1A"/>
    <w:rsid w:val="00230658"/>
    <w:rsid w:val="0023330B"/>
    <w:rsid w:val="002424A6"/>
    <w:rsid w:val="00261267"/>
    <w:rsid w:val="0026692E"/>
    <w:rsid w:val="00297C21"/>
    <w:rsid w:val="002B5605"/>
    <w:rsid w:val="002C17DB"/>
    <w:rsid w:val="003206DB"/>
    <w:rsid w:val="00344D90"/>
    <w:rsid w:val="0036773E"/>
    <w:rsid w:val="003C2DD5"/>
    <w:rsid w:val="003C356A"/>
    <w:rsid w:val="003E6D74"/>
    <w:rsid w:val="003F3EA2"/>
    <w:rsid w:val="003F7C84"/>
    <w:rsid w:val="00425D9F"/>
    <w:rsid w:val="004304BB"/>
    <w:rsid w:val="004C1158"/>
    <w:rsid w:val="004E33E3"/>
    <w:rsid w:val="004F5E67"/>
    <w:rsid w:val="00526FA4"/>
    <w:rsid w:val="00545888"/>
    <w:rsid w:val="005B58B6"/>
    <w:rsid w:val="005C172A"/>
    <w:rsid w:val="005D6E5C"/>
    <w:rsid w:val="005F4EC5"/>
    <w:rsid w:val="00610112"/>
    <w:rsid w:val="006C086E"/>
    <w:rsid w:val="00757A11"/>
    <w:rsid w:val="00761CA5"/>
    <w:rsid w:val="00765E43"/>
    <w:rsid w:val="007D7259"/>
    <w:rsid w:val="00800F11"/>
    <w:rsid w:val="00825687"/>
    <w:rsid w:val="00882CEB"/>
    <w:rsid w:val="00883ABD"/>
    <w:rsid w:val="00883F3E"/>
    <w:rsid w:val="008A6C6F"/>
    <w:rsid w:val="008B0ABE"/>
    <w:rsid w:val="008E45D4"/>
    <w:rsid w:val="0090161D"/>
    <w:rsid w:val="00952388"/>
    <w:rsid w:val="00953658"/>
    <w:rsid w:val="00975A41"/>
    <w:rsid w:val="00993FF5"/>
    <w:rsid w:val="009B0C48"/>
    <w:rsid w:val="00A0190E"/>
    <w:rsid w:val="00A13810"/>
    <w:rsid w:val="00A37362"/>
    <w:rsid w:val="00A45569"/>
    <w:rsid w:val="00A56FF0"/>
    <w:rsid w:val="00A632A3"/>
    <w:rsid w:val="00AC4D8B"/>
    <w:rsid w:val="00B315B1"/>
    <w:rsid w:val="00B56D8B"/>
    <w:rsid w:val="00B571ED"/>
    <w:rsid w:val="00B612C7"/>
    <w:rsid w:val="00B64E9C"/>
    <w:rsid w:val="00B756F9"/>
    <w:rsid w:val="00B92072"/>
    <w:rsid w:val="00BA5FC2"/>
    <w:rsid w:val="00BB3E6E"/>
    <w:rsid w:val="00BE6415"/>
    <w:rsid w:val="00C037BA"/>
    <w:rsid w:val="00C1696B"/>
    <w:rsid w:val="00C35AD7"/>
    <w:rsid w:val="00C535AE"/>
    <w:rsid w:val="00C83986"/>
    <w:rsid w:val="00CC2C8E"/>
    <w:rsid w:val="00CD370B"/>
    <w:rsid w:val="00CD4309"/>
    <w:rsid w:val="00D17E27"/>
    <w:rsid w:val="00DA55D1"/>
    <w:rsid w:val="00DC292D"/>
    <w:rsid w:val="00DD4184"/>
    <w:rsid w:val="00DE079F"/>
    <w:rsid w:val="00E50D26"/>
    <w:rsid w:val="00E67906"/>
    <w:rsid w:val="00E67F65"/>
    <w:rsid w:val="00E74BEB"/>
    <w:rsid w:val="00EA6C7E"/>
    <w:rsid w:val="00EC27CE"/>
    <w:rsid w:val="00EF03EE"/>
    <w:rsid w:val="00EF3E07"/>
    <w:rsid w:val="00F00C3E"/>
    <w:rsid w:val="00F07591"/>
    <w:rsid w:val="00F24130"/>
    <w:rsid w:val="00F341D6"/>
    <w:rsid w:val="00F41D95"/>
    <w:rsid w:val="00F61A8E"/>
    <w:rsid w:val="00FB00B6"/>
    <w:rsid w:val="00FB16B0"/>
    <w:rsid w:val="00FE5E88"/>
    <w:rsid w:val="00F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B950FB"/>
  <w15:docId w15:val="{C7BAA197-A6EF-44AE-BAD1-6061FA26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hr-HR" w:eastAsia="hr-HR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pBdr>
        <w:bottom w:val="single" w:sz="2" w:space="1" w:color="800000"/>
      </w:pBdr>
      <w:jc w:val="center"/>
      <w:outlineLvl w:val="3"/>
    </w:pPr>
    <w:rPr>
      <w:b/>
      <w:bCs/>
      <w:color w:val="80808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27CE"/>
    <w:rPr>
      <w:rFonts w:cs="Tahoma"/>
      <w:sz w:val="16"/>
      <w:szCs w:val="16"/>
    </w:rPr>
  </w:style>
  <w:style w:type="paragraph" w:customStyle="1" w:styleId="Tekstubalonu1">
    <w:name w:val="Tekst u balonu1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pPr>
      <w:jc w:val="center"/>
    </w:pPr>
    <w:rPr>
      <w:color w:val="808080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EC27CE"/>
    <w:rPr>
      <w:rFonts w:ascii="Tahoma" w:hAnsi="Tahoma" w:cs="Tahoma"/>
      <w:sz w:val="16"/>
      <w:szCs w:val="16"/>
      <w:lang w:val="hr-HR" w:eastAsia="hr-HR"/>
    </w:rPr>
  </w:style>
  <w:style w:type="paragraph" w:styleId="ListParagraph">
    <w:name w:val="List Paragraph"/>
    <w:basedOn w:val="Normal"/>
    <w:uiPriority w:val="34"/>
    <w:qFormat/>
    <w:rsid w:val="007D7259"/>
    <w:pPr>
      <w:ind w:left="720"/>
      <w:contextualSpacing/>
    </w:pPr>
  </w:style>
  <w:style w:type="table" w:styleId="TableGrid">
    <w:name w:val="Table Grid"/>
    <w:basedOn w:val="TableNormal"/>
    <w:uiPriority w:val="59"/>
    <w:rsid w:val="00F41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A632A3"/>
    <w:rPr>
      <w:rFonts w:ascii="Arial" w:hAnsi="Arial" w:cs="Arial"/>
      <w:b/>
      <w:bCs/>
      <w:sz w:val="26"/>
      <w:szCs w:val="26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3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8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4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34714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7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0954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Memorandum.dot" TargetMode="External"/></Relationships>
</file>

<file path=word/theme/theme1.xml><?xml version="1.0" encoding="utf-8"?>
<a:theme xmlns:a="http://schemas.openxmlformats.org/drawingml/2006/main" name="Office tema">
  <a:themeElements>
    <a:clrScheme name="Ur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ed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r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Memorandum.dot</Template>
  <TotalTime>65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Općina Centar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Širić Samir</dc:creator>
  <cp:lastModifiedBy>Samir Širić</cp:lastModifiedBy>
  <cp:revision>29</cp:revision>
  <cp:lastPrinted>2001-05-14T07:58:00Z</cp:lastPrinted>
  <dcterms:created xsi:type="dcterms:W3CDTF">2018-08-10T12:28:00Z</dcterms:created>
  <dcterms:modified xsi:type="dcterms:W3CDTF">2023-07-05T08:59:00Z</dcterms:modified>
</cp:coreProperties>
</file>