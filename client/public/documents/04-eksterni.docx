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DD22C0" w:rsidRPr="00C41E8C" w14:paraId="16B0DD5A" w14:textId="77777777" w:rsidTr="00A75731">
        <w:tc>
          <w:tcPr>
            <w:tcW w:w="3936" w:type="dxa"/>
            <w:vAlign w:val="center"/>
          </w:tcPr>
          <w:p w14:paraId="406E2E89" w14:textId="77777777" w:rsidR="00DD22C0" w:rsidRPr="00C41E8C" w:rsidRDefault="00DD22C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5DFC173B" w14:textId="77777777" w:rsidR="00DD22C0" w:rsidRPr="00C41E8C" w:rsidRDefault="00DD22C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2B142DFE" w14:textId="77777777" w:rsidR="00DD22C0" w:rsidRDefault="00DD22C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53A200A2" w14:textId="77777777" w:rsidR="00DD22C0" w:rsidRPr="00C41E8C" w:rsidRDefault="00DD22C0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3F1D11E5" w14:textId="6C491278" w:rsidR="00DD22C0" w:rsidRPr="00A64F3E" w:rsidRDefault="00DD22C0" w:rsidP="00A75731">
            <w:pPr>
              <w:jc w:val="center"/>
              <w:rPr>
                <w:sz w:val="16"/>
                <w:szCs w:val="16"/>
                <w:lang w:val="bs-Latn-BA"/>
              </w:rPr>
            </w:pPr>
            <w:r w:rsidRPr="00DD22C0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Služba za finansije</w:t>
            </w:r>
          </w:p>
        </w:tc>
        <w:tc>
          <w:tcPr>
            <w:tcW w:w="1417" w:type="dxa"/>
            <w:vAlign w:val="center"/>
          </w:tcPr>
          <w:p w14:paraId="594455B5" w14:textId="77777777" w:rsidR="00DD22C0" w:rsidRPr="00C41E8C" w:rsidRDefault="00DD22C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1A287CFF" wp14:editId="1E4FF810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98E097" w14:textId="77777777" w:rsidR="00DD22C0" w:rsidRPr="00C41E8C" w:rsidRDefault="00DD22C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07514627" w14:textId="77777777" w:rsidR="00A82FF7" w:rsidRPr="00C41E8C" w:rsidRDefault="00A82FF7" w:rsidP="00A82FF7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01A37D7A" w14:textId="77777777" w:rsidR="00DD22C0" w:rsidRPr="00C41E8C" w:rsidRDefault="00DD22C0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781150C9" w14:textId="77777777" w:rsidR="00DD22C0" w:rsidRDefault="00DD22C0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1FAAE7DB" w14:textId="77777777" w:rsidR="00DD22C0" w:rsidRPr="00C41E8C" w:rsidRDefault="00DD22C0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20772AC7" w14:textId="19173030" w:rsidR="00DD22C0" w:rsidRPr="00DD22C0" w:rsidRDefault="00DD22C0" w:rsidP="00DD22C0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A64F3E">
              <w:rPr>
                <w:rFonts w:ascii="Verdana" w:hAnsi="Verdana"/>
                <w:sz w:val="16"/>
                <w:szCs w:val="16"/>
                <w:lang w:val="bs-Cyrl-BA"/>
              </w:rPr>
              <w:t xml:space="preserve">Служба за 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финансије</w:t>
            </w:r>
          </w:p>
        </w:tc>
      </w:tr>
    </w:tbl>
    <w:p w14:paraId="3BBF9970" w14:textId="77777777" w:rsidR="00DD22C0" w:rsidRDefault="00DD22C0" w:rsidP="00FE5E88">
      <w:pPr>
        <w:jc w:val="center"/>
        <w:rPr>
          <w:rFonts w:ascii="Verdana" w:hAnsi="Verdana" w:cs="Tahoma"/>
          <w:color w:val="000000" w:themeColor="text1"/>
          <w:sz w:val="20"/>
          <w:lang w:val="bs-Latn-BA"/>
        </w:rPr>
      </w:pPr>
    </w:p>
    <w:p w14:paraId="370361C2" w14:textId="3F1221EC" w:rsidR="00FE5E88" w:rsidRPr="004019C4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4019C4">
        <w:rPr>
          <w:rFonts w:ascii="Verdana" w:hAnsi="Verdana" w:cs="Tahoma"/>
          <w:sz w:val="20"/>
          <w:szCs w:val="20"/>
          <w:lang w:val="bs-Latn-BA"/>
        </w:rPr>
        <w:t>Broj: 0</w:t>
      </w:r>
      <w:r w:rsidR="00C2432F" w:rsidRPr="004019C4">
        <w:rPr>
          <w:rFonts w:ascii="Verdana" w:hAnsi="Verdana" w:cs="Tahoma"/>
          <w:sz w:val="20"/>
          <w:szCs w:val="20"/>
          <w:lang w:val="bs-Latn-BA"/>
        </w:rPr>
        <w:t>4</w:t>
      </w:r>
      <w:r w:rsidRPr="004019C4">
        <w:rPr>
          <w:rFonts w:ascii="Verdana" w:hAnsi="Verdana" w:cs="Tahoma"/>
          <w:sz w:val="20"/>
          <w:szCs w:val="20"/>
          <w:lang w:val="bs-Latn-BA"/>
        </w:rPr>
        <w:t>- _____ /</w:t>
      </w:r>
      <w:r w:rsidR="00DD22C0">
        <w:rPr>
          <w:rFonts w:ascii="Verdana" w:hAnsi="Verdana" w:cs="Tahoma"/>
          <w:sz w:val="20"/>
          <w:szCs w:val="20"/>
          <w:lang w:val="bs-Latn-BA"/>
        </w:rPr>
        <w:t>2</w:t>
      </w:r>
      <w:r w:rsidR="00F82670">
        <w:rPr>
          <w:rFonts w:ascii="Verdana" w:hAnsi="Verdana" w:cs="Tahoma"/>
          <w:sz w:val="20"/>
          <w:szCs w:val="20"/>
          <w:lang w:val="bs-Latn-BA"/>
        </w:rPr>
        <w:t>3</w:t>
      </w:r>
    </w:p>
    <w:p w14:paraId="17CA2E90" w14:textId="2AA33A7D" w:rsidR="00A415B1" w:rsidRPr="004019C4" w:rsidRDefault="00A415B1" w:rsidP="00A415B1">
      <w:pPr>
        <w:rPr>
          <w:rFonts w:ascii="Verdana" w:hAnsi="Verdana" w:cs="Calibri"/>
          <w:sz w:val="20"/>
          <w:szCs w:val="18"/>
          <w:lang w:val="bs-Latn-BA"/>
        </w:rPr>
      </w:pPr>
      <w:r w:rsidRPr="004019C4">
        <w:rPr>
          <w:rFonts w:ascii="Verdana" w:hAnsi="Verdana" w:cs="Calibri"/>
          <w:sz w:val="20"/>
          <w:szCs w:val="18"/>
          <w:lang w:val="bs-Latn-BA"/>
        </w:rPr>
        <w:t>Sarajevo, ___.___.20</w:t>
      </w:r>
      <w:r w:rsidR="00DD22C0">
        <w:rPr>
          <w:rFonts w:ascii="Verdana" w:hAnsi="Verdana" w:cs="Calibri"/>
          <w:sz w:val="20"/>
          <w:szCs w:val="18"/>
          <w:lang w:val="bs-Latn-BA"/>
        </w:rPr>
        <w:t>2</w:t>
      </w:r>
      <w:r w:rsidR="00F82670">
        <w:rPr>
          <w:rFonts w:ascii="Verdana" w:hAnsi="Verdana" w:cs="Calibri"/>
          <w:sz w:val="20"/>
          <w:szCs w:val="18"/>
          <w:lang w:val="bs-Latn-BA"/>
        </w:rPr>
        <w:t>3</w:t>
      </w:r>
      <w:r w:rsidRPr="004019C4">
        <w:rPr>
          <w:rFonts w:ascii="Verdana" w:hAnsi="Verdana" w:cs="Calibri"/>
          <w:sz w:val="20"/>
          <w:szCs w:val="18"/>
          <w:lang w:val="bs-Latn-BA"/>
        </w:rPr>
        <w:t>. godine</w:t>
      </w:r>
    </w:p>
    <w:p w14:paraId="4269110C" w14:textId="77777777" w:rsidR="00A415B1" w:rsidRPr="004019C4" w:rsidRDefault="00A415B1" w:rsidP="00A415B1">
      <w:pPr>
        <w:rPr>
          <w:rFonts w:ascii="Verdana" w:hAnsi="Verdana" w:cs="Calibri"/>
          <w:sz w:val="20"/>
          <w:szCs w:val="18"/>
          <w:lang w:val="bs-Latn-BA"/>
        </w:rPr>
      </w:pPr>
    </w:p>
    <w:p w14:paraId="53BFBED1" w14:textId="77777777" w:rsidR="00A415B1" w:rsidRPr="004019C4" w:rsidRDefault="00A415B1" w:rsidP="00A415B1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  <w:lang w:val="bs-Latn-BA"/>
        </w:rPr>
      </w:pPr>
      <w:r w:rsidRPr="004019C4">
        <w:rPr>
          <w:rFonts w:ascii="Verdana" w:hAnsi="Verdana" w:cs="Calibri"/>
          <w:b/>
          <w:sz w:val="20"/>
          <w:szCs w:val="18"/>
          <w:lang w:val="bs-Latn-BA"/>
        </w:rPr>
        <w:t>Primalac 1.red</w:t>
      </w:r>
    </w:p>
    <w:p w14:paraId="7E08405F" w14:textId="77777777" w:rsidR="00A415B1" w:rsidRPr="004019C4" w:rsidRDefault="00A415B1" w:rsidP="00A415B1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  <w:lang w:val="bs-Latn-BA"/>
        </w:rPr>
      </w:pPr>
      <w:r w:rsidRPr="004019C4">
        <w:rPr>
          <w:rFonts w:ascii="Verdana" w:hAnsi="Verdana" w:cs="Calibri"/>
          <w:b/>
          <w:sz w:val="20"/>
          <w:szCs w:val="18"/>
          <w:lang w:val="bs-Latn-BA"/>
        </w:rPr>
        <w:t>Primalac 2. red</w:t>
      </w:r>
    </w:p>
    <w:p w14:paraId="1D9A84A9" w14:textId="77777777" w:rsidR="00A415B1" w:rsidRPr="004019C4" w:rsidRDefault="00A415B1" w:rsidP="00A415B1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  <w:lang w:val="bs-Latn-BA"/>
        </w:rPr>
      </w:pPr>
      <w:r w:rsidRPr="004019C4">
        <w:rPr>
          <w:rFonts w:ascii="Verdana" w:hAnsi="Verdana" w:cs="Calibri"/>
          <w:b/>
          <w:sz w:val="20"/>
          <w:szCs w:val="18"/>
          <w:lang w:val="bs-Latn-BA"/>
        </w:rPr>
        <w:t>Adresa</w:t>
      </w:r>
    </w:p>
    <w:p w14:paraId="4BDFFC85" w14:textId="77777777" w:rsidR="00A415B1" w:rsidRPr="004019C4" w:rsidRDefault="00A415B1" w:rsidP="00A415B1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  <w:lang w:val="bs-Latn-BA"/>
        </w:rPr>
      </w:pPr>
      <w:r w:rsidRPr="004019C4">
        <w:rPr>
          <w:rFonts w:ascii="Verdana" w:hAnsi="Verdana" w:cs="Calibri"/>
          <w:b/>
          <w:sz w:val="20"/>
          <w:szCs w:val="18"/>
          <w:lang w:val="bs-Latn-BA"/>
        </w:rPr>
        <w:t>Grad</w:t>
      </w:r>
    </w:p>
    <w:p w14:paraId="6AE74BD6" w14:textId="77777777" w:rsidR="00A415B1" w:rsidRPr="004019C4" w:rsidRDefault="00A415B1" w:rsidP="00A415B1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4655428F" w14:textId="77777777" w:rsidR="00A415B1" w:rsidRPr="004019C4" w:rsidRDefault="00A415B1" w:rsidP="00A415B1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  <w:lang w:val="bs-Latn-BA"/>
        </w:rPr>
      </w:pPr>
      <w:r w:rsidRPr="004019C4">
        <w:rPr>
          <w:rFonts w:ascii="Verdana" w:hAnsi="Verdana" w:cs="Calibri"/>
          <w:b/>
          <w:sz w:val="20"/>
          <w:szCs w:val="18"/>
          <w:lang w:val="bs-Latn-BA"/>
        </w:rPr>
        <w:t xml:space="preserve">Predmet: </w:t>
      </w:r>
      <w:r w:rsidRPr="004019C4">
        <w:rPr>
          <w:rFonts w:ascii="Verdana" w:hAnsi="Verdana" w:cs="Calibri"/>
          <w:b/>
          <w:sz w:val="20"/>
          <w:szCs w:val="18"/>
          <w:lang w:val="bs-Latn-BA"/>
        </w:rPr>
        <w:tab/>
      </w:r>
      <w:r w:rsidRPr="004019C4">
        <w:rPr>
          <w:rFonts w:ascii="Verdana" w:hAnsi="Verdana" w:cs="Calibri"/>
          <w:b/>
          <w:i/>
          <w:sz w:val="20"/>
          <w:szCs w:val="18"/>
          <w:lang w:val="bs-Latn-BA"/>
        </w:rPr>
        <w:t>tekst</w:t>
      </w:r>
    </w:p>
    <w:p w14:paraId="4FE73E7E" w14:textId="77777777" w:rsidR="00A415B1" w:rsidRPr="004019C4" w:rsidRDefault="00A415B1" w:rsidP="00A415B1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755539BE" w14:textId="77777777" w:rsidR="00A415B1" w:rsidRPr="004019C4" w:rsidRDefault="00A415B1" w:rsidP="00A415B1">
      <w:pPr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  <w:r w:rsidRPr="004019C4">
        <w:rPr>
          <w:rFonts w:ascii="Verdana" w:hAnsi="Verdana" w:cs="Calibri"/>
          <w:sz w:val="20"/>
          <w:szCs w:val="18"/>
          <w:lang w:val="bs-Latn-BA"/>
        </w:rPr>
        <w:t>(Tekst)</w:t>
      </w:r>
    </w:p>
    <w:p w14:paraId="61952349" w14:textId="77777777" w:rsidR="00A415B1" w:rsidRPr="004019C4" w:rsidRDefault="00A415B1" w:rsidP="00A415B1">
      <w:pPr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31778BB3" w14:textId="77777777" w:rsidR="00A415B1" w:rsidRPr="004019C4" w:rsidRDefault="00A415B1" w:rsidP="00A415B1">
      <w:pPr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709"/>
        <w:gridCol w:w="4392"/>
      </w:tblGrid>
      <w:tr w:rsidR="00420135" w:rsidRPr="004019C4" w14:paraId="2EBD17F2" w14:textId="77777777" w:rsidTr="00FA2F05">
        <w:tc>
          <w:tcPr>
            <w:tcW w:w="4253" w:type="dxa"/>
          </w:tcPr>
          <w:p w14:paraId="5237263F" w14:textId="77777777" w:rsidR="00420135" w:rsidRPr="004019C4" w:rsidRDefault="00420135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  <w:r w:rsidRPr="004019C4">
              <w:rPr>
                <w:rFonts w:ascii="Verdana" w:hAnsi="Verdana" w:cs="Calibri"/>
                <w:sz w:val="20"/>
                <w:szCs w:val="18"/>
                <w:lang w:val="bs-Latn-BA"/>
              </w:rPr>
              <w:t>Izrada: (prezime i ime)</w:t>
            </w:r>
          </w:p>
          <w:p w14:paraId="28C31F05" w14:textId="77777777" w:rsidR="00420135" w:rsidRPr="004019C4" w:rsidRDefault="00420135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  <w:r w:rsidRPr="004019C4">
              <w:rPr>
                <w:rFonts w:ascii="Verdana" w:hAnsi="Verdana" w:cs="Calibri"/>
                <w:sz w:val="20"/>
                <w:szCs w:val="18"/>
                <w:lang w:val="bs-Latn-BA"/>
              </w:rPr>
              <w:t>Kontrola: (prezime i ime)</w:t>
            </w:r>
          </w:p>
          <w:p w14:paraId="6089DE61" w14:textId="77777777" w:rsidR="00420135" w:rsidRPr="004019C4" w:rsidRDefault="00420135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  <w:r w:rsidRPr="004019C4">
              <w:rPr>
                <w:rFonts w:ascii="Verdana" w:hAnsi="Verdana" w:cs="Calibri"/>
                <w:sz w:val="20"/>
                <w:szCs w:val="18"/>
                <w:lang w:val="bs-Latn-BA"/>
              </w:rPr>
              <w:t>Saglasnost: (prezime i ime)</w:t>
            </w:r>
          </w:p>
        </w:tc>
        <w:tc>
          <w:tcPr>
            <w:tcW w:w="709" w:type="dxa"/>
          </w:tcPr>
          <w:p w14:paraId="242507BB" w14:textId="77777777" w:rsidR="00420135" w:rsidRPr="004019C4" w:rsidRDefault="00420135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  <w:lang w:val="bs-Latn-BA"/>
              </w:rPr>
            </w:pPr>
          </w:p>
        </w:tc>
        <w:tc>
          <w:tcPr>
            <w:tcW w:w="4392" w:type="dxa"/>
          </w:tcPr>
          <w:p w14:paraId="3BA65844" w14:textId="3BD836C6" w:rsidR="00420135" w:rsidRPr="004019C4" w:rsidRDefault="00420135" w:rsidP="00FA2F05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>POMOĆNI</w:t>
            </w:r>
            <w:r w:rsidR="003323D3">
              <w:rPr>
                <w:rFonts w:ascii="Verdana" w:hAnsi="Verdana" w:cs="Tahoma"/>
                <w:sz w:val="20"/>
                <w:szCs w:val="20"/>
                <w:lang w:val="bs-Latn-BA"/>
              </w:rPr>
              <w:t>K</w:t>
            </w: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 xml:space="preserve"> </w:t>
            </w:r>
            <w:r w:rsidR="00DD22C0">
              <w:rPr>
                <w:rFonts w:ascii="Verdana" w:hAnsi="Verdana" w:cs="Tahoma"/>
                <w:sz w:val="20"/>
                <w:szCs w:val="20"/>
                <w:lang w:val="bs-Latn-BA"/>
              </w:rPr>
              <w:br/>
            </w:r>
            <w:r w:rsidRPr="004019C4">
              <w:rPr>
                <w:rFonts w:ascii="Verdana" w:hAnsi="Verdana" w:cs="Tahoma"/>
                <w:sz w:val="20"/>
                <w:szCs w:val="20"/>
                <w:lang w:val="bs-Latn-BA"/>
              </w:rPr>
              <w:t>OPĆINSKOG NAČELNIKA</w:t>
            </w:r>
          </w:p>
          <w:p w14:paraId="7794FF8B" w14:textId="77777777" w:rsidR="00420135" w:rsidRPr="004019C4" w:rsidRDefault="00420135" w:rsidP="00FA2F05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</w:p>
          <w:p w14:paraId="3624C4C8" w14:textId="0B0530D6" w:rsidR="002E561A" w:rsidRPr="00F45D25" w:rsidRDefault="007E141F" w:rsidP="002E561A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sr-Cyrl-BA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Elma Tuzlić</w:t>
            </w:r>
          </w:p>
          <w:p w14:paraId="1E689F89" w14:textId="77777777" w:rsidR="00420135" w:rsidRPr="004019C4" w:rsidRDefault="00420135" w:rsidP="00FA2F05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  <w:lang w:val="bs-Latn-BA"/>
              </w:rPr>
            </w:pPr>
          </w:p>
        </w:tc>
      </w:tr>
    </w:tbl>
    <w:p w14:paraId="274C7C34" w14:textId="77777777" w:rsidR="00A415B1" w:rsidRPr="004019C4" w:rsidRDefault="00A415B1" w:rsidP="00A415B1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  <w:lang w:val="bs-Latn-BA"/>
        </w:rPr>
      </w:pPr>
    </w:p>
    <w:p w14:paraId="3C458FD6" w14:textId="77777777" w:rsidR="00A415B1" w:rsidRPr="004019C4" w:rsidRDefault="00A415B1" w:rsidP="00A415B1">
      <w:pPr>
        <w:rPr>
          <w:rFonts w:ascii="Verdana" w:hAnsi="Verdana"/>
          <w:b/>
          <w:sz w:val="20"/>
          <w:szCs w:val="20"/>
          <w:lang w:val="bs-Latn-BA"/>
        </w:rPr>
      </w:pPr>
      <w:r w:rsidRPr="004019C4">
        <w:rPr>
          <w:rFonts w:ascii="Verdana" w:hAnsi="Verdana"/>
          <w:b/>
          <w:sz w:val="20"/>
          <w:szCs w:val="20"/>
          <w:lang w:val="bs-Latn-BA"/>
        </w:rPr>
        <w:t>Prilog:</w:t>
      </w:r>
    </w:p>
    <w:p w14:paraId="53ABE061" w14:textId="77777777" w:rsidR="00A415B1" w:rsidRPr="004019C4" w:rsidRDefault="00A415B1" w:rsidP="00A415B1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  <w:lang w:val="bs-Latn-BA"/>
        </w:rPr>
      </w:pPr>
      <w:r w:rsidRPr="004019C4">
        <w:rPr>
          <w:rFonts w:ascii="Verdana" w:hAnsi="Verdana" w:cs="Calibri"/>
          <w:sz w:val="20"/>
          <w:szCs w:val="20"/>
          <w:lang w:val="bs-Latn-BA"/>
        </w:rPr>
        <w:t>(prilog)</w:t>
      </w:r>
    </w:p>
    <w:p w14:paraId="03CBC8B3" w14:textId="77777777" w:rsidR="00A415B1" w:rsidRPr="004019C4" w:rsidRDefault="00A415B1" w:rsidP="00A415B1">
      <w:pPr>
        <w:rPr>
          <w:rFonts w:ascii="Verdana" w:hAnsi="Verdana"/>
          <w:sz w:val="20"/>
          <w:szCs w:val="20"/>
          <w:lang w:val="bs-Latn-BA"/>
        </w:rPr>
      </w:pPr>
    </w:p>
    <w:p w14:paraId="3BDF3E3D" w14:textId="77777777" w:rsidR="00A415B1" w:rsidRPr="004019C4" w:rsidRDefault="00A415B1" w:rsidP="00A415B1">
      <w:pPr>
        <w:rPr>
          <w:rFonts w:ascii="Verdana" w:hAnsi="Verdana" w:cs="Calibri"/>
          <w:sz w:val="20"/>
          <w:szCs w:val="20"/>
          <w:lang w:val="bs-Latn-BA"/>
        </w:rPr>
      </w:pPr>
    </w:p>
    <w:p w14:paraId="7E638160" w14:textId="77777777" w:rsidR="00A415B1" w:rsidRPr="004019C4" w:rsidRDefault="00A415B1" w:rsidP="00A415B1">
      <w:pPr>
        <w:rPr>
          <w:rFonts w:ascii="Verdana" w:hAnsi="Verdana" w:cs="Calibri"/>
          <w:b/>
          <w:sz w:val="20"/>
          <w:szCs w:val="20"/>
          <w:lang w:val="bs-Latn-BA"/>
        </w:rPr>
      </w:pPr>
      <w:r w:rsidRPr="004019C4">
        <w:rPr>
          <w:rFonts w:ascii="Verdana" w:hAnsi="Verdana" w:cs="Calibri"/>
          <w:b/>
          <w:sz w:val="20"/>
          <w:szCs w:val="20"/>
          <w:lang w:val="bs-Latn-BA"/>
        </w:rPr>
        <w:t xml:space="preserve">Dostaviti: </w:t>
      </w:r>
    </w:p>
    <w:p w14:paraId="4A672A33" w14:textId="77777777" w:rsidR="00A415B1" w:rsidRPr="004019C4" w:rsidRDefault="00A415B1" w:rsidP="00A415B1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  <w:lang w:val="bs-Latn-BA"/>
        </w:rPr>
      </w:pPr>
      <w:r w:rsidRPr="004019C4">
        <w:rPr>
          <w:rFonts w:ascii="Verdana" w:hAnsi="Verdana" w:cs="Calibri"/>
          <w:sz w:val="20"/>
          <w:szCs w:val="20"/>
          <w:lang w:val="bs-Latn-BA"/>
        </w:rPr>
        <w:t>Naslovu</w:t>
      </w:r>
    </w:p>
    <w:p w14:paraId="72CAB6C6" w14:textId="77777777" w:rsidR="00A415B1" w:rsidRPr="004019C4" w:rsidRDefault="00A415B1" w:rsidP="00A415B1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  <w:lang w:val="bs-Latn-BA"/>
        </w:rPr>
      </w:pPr>
      <w:r w:rsidRPr="004019C4">
        <w:rPr>
          <w:rFonts w:ascii="Verdana" w:hAnsi="Verdana" w:cs="Calibri"/>
          <w:sz w:val="20"/>
          <w:szCs w:val="20"/>
          <w:lang w:val="bs-Latn-BA"/>
        </w:rPr>
        <w:t>Evidenciji</w:t>
      </w:r>
    </w:p>
    <w:p w14:paraId="65D2B85F" w14:textId="77777777" w:rsidR="00A415B1" w:rsidRPr="004019C4" w:rsidRDefault="00A415B1" w:rsidP="00A415B1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  <w:lang w:val="bs-Latn-BA"/>
        </w:rPr>
      </w:pPr>
      <w:r w:rsidRPr="004019C4">
        <w:rPr>
          <w:rFonts w:ascii="Verdana" w:hAnsi="Verdana" w:cs="Calibri"/>
          <w:sz w:val="20"/>
          <w:szCs w:val="20"/>
          <w:lang w:val="bs-Latn-BA"/>
        </w:rPr>
        <w:t>Arhivi</w:t>
      </w:r>
    </w:p>
    <w:p w14:paraId="5FF80AD2" w14:textId="77777777" w:rsidR="001853CB" w:rsidRPr="004019C4" w:rsidRDefault="001853CB" w:rsidP="00A415B1">
      <w:pPr>
        <w:spacing w:before="120"/>
        <w:ind w:firstLine="709"/>
        <w:jc w:val="both"/>
        <w:rPr>
          <w:rFonts w:ascii="Verdana" w:hAnsi="Verdana"/>
          <w:sz w:val="20"/>
          <w:szCs w:val="20"/>
          <w:lang w:val="bs-Latn-BA"/>
        </w:rPr>
      </w:pPr>
    </w:p>
    <w:sectPr w:rsidR="001853CB" w:rsidRPr="004019C4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7213" w14:textId="77777777" w:rsidR="00A009FE" w:rsidRDefault="00A009FE">
      <w:r>
        <w:separator/>
      </w:r>
    </w:p>
  </w:endnote>
  <w:endnote w:type="continuationSeparator" w:id="0">
    <w:p w14:paraId="29A8CDE8" w14:textId="77777777" w:rsidR="00A009FE" w:rsidRDefault="00A0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FB0BE5" w14:paraId="1CC0FFC0" w14:textId="77777777" w:rsidTr="00A73DCC">
      <w:trPr>
        <w:trHeight w:val="564"/>
      </w:trPr>
      <w:tc>
        <w:tcPr>
          <w:tcW w:w="1936" w:type="dxa"/>
        </w:tcPr>
        <w:p w14:paraId="0622254A" w14:textId="77777777" w:rsidR="00FB0BE5" w:rsidRDefault="00FB0BE5" w:rsidP="00E414E2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01E061C5" wp14:editId="18138076">
                <wp:simplePos x="0" y="0"/>
                <wp:positionH relativeFrom="margin">
                  <wp:posOffset>118745</wp:posOffset>
                </wp:positionH>
                <wp:positionV relativeFrom="margin">
                  <wp:posOffset>27940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66FD415A" w14:textId="48FD2135" w:rsidR="00FB0BE5" w:rsidRDefault="00C729E5" w:rsidP="00E414E2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33202B5D" w14:textId="77777777" w:rsidR="00C35AD7" w:rsidRPr="00E414E2" w:rsidRDefault="00C35AD7" w:rsidP="00E414E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1E453" w14:textId="77777777" w:rsidR="00A009FE" w:rsidRDefault="00A009FE">
      <w:r>
        <w:separator/>
      </w:r>
    </w:p>
  </w:footnote>
  <w:footnote w:type="continuationSeparator" w:id="0">
    <w:p w14:paraId="5FB19DA4" w14:textId="77777777" w:rsidR="00A009FE" w:rsidRDefault="00A00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534413">
    <w:abstractNumId w:val="3"/>
  </w:num>
  <w:num w:numId="2" w16cid:durableId="1601403054">
    <w:abstractNumId w:val="5"/>
  </w:num>
  <w:num w:numId="3" w16cid:durableId="1334576737">
    <w:abstractNumId w:val="1"/>
  </w:num>
  <w:num w:numId="4" w16cid:durableId="1898129182">
    <w:abstractNumId w:val="4"/>
  </w:num>
  <w:num w:numId="5" w16cid:durableId="869731101">
    <w:abstractNumId w:val="6"/>
  </w:num>
  <w:num w:numId="6" w16cid:durableId="1908804793">
    <w:abstractNumId w:val="0"/>
  </w:num>
  <w:num w:numId="7" w16cid:durableId="92688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48"/>
    <w:rsid w:val="00060C80"/>
    <w:rsid w:val="000D7575"/>
    <w:rsid w:val="00147E69"/>
    <w:rsid w:val="00156863"/>
    <w:rsid w:val="001853CB"/>
    <w:rsid w:val="00186189"/>
    <w:rsid w:val="00196763"/>
    <w:rsid w:val="001A52AC"/>
    <w:rsid w:val="001A5E0B"/>
    <w:rsid w:val="00215D1A"/>
    <w:rsid w:val="00230658"/>
    <w:rsid w:val="0023330B"/>
    <w:rsid w:val="002424A6"/>
    <w:rsid w:val="00261267"/>
    <w:rsid w:val="0026692E"/>
    <w:rsid w:val="002B5605"/>
    <w:rsid w:val="002C17DB"/>
    <w:rsid w:val="002E561A"/>
    <w:rsid w:val="002F0298"/>
    <w:rsid w:val="002F541D"/>
    <w:rsid w:val="003273F2"/>
    <w:rsid w:val="003323D3"/>
    <w:rsid w:val="003F3EA2"/>
    <w:rsid w:val="004019C4"/>
    <w:rsid w:val="00420135"/>
    <w:rsid w:val="004C1158"/>
    <w:rsid w:val="0052497B"/>
    <w:rsid w:val="00545888"/>
    <w:rsid w:val="005754D6"/>
    <w:rsid w:val="005C172A"/>
    <w:rsid w:val="005F4EC5"/>
    <w:rsid w:val="00610112"/>
    <w:rsid w:val="006C086E"/>
    <w:rsid w:val="007137F5"/>
    <w:rsid w:val="00761CA5"/>
    <w:rsid w:val="007D7259"/>
    <w:rsid w:val="007E141F"/>
    <w:rsid w:val="00825687"/>
    <w:rsid w:val="00883ABD"/>
    <w:rsid w:val="00883F3E"/>
    <w:rsid w:val="009222D7"/>
    <w:rsid w:val="00943159"/>
    <w:rsid w:val="00993FF5"/>
    <w:rsid w:val="0099626A"/>
    <w:rsid w:val="009B0C48"/>
    <w:rsid w:val="00A009FE"/>
    <w:rsid w:val="00A0190E"/>
    <w:rsid w:val="00A13810"/>
    <w:rsid w:val="00A415B1"/>
    <w:rsid w:val="00A56FF0"/>
    <w:rsid w:val="00A82FF7"/>
    <w:rsid w:val="00AC13A4"/>
    <w:rsid w:val="00AC4D8B"/>
    <w:rsid w:val="00B33599"/>
    <w:rsid w:val="00B52485"/>
    <w:rsid w:val="00B571ED"/>
    <w:rsid w:val="00B612C7"/>
    <w:rsid w:val="00B92072"/>
    <w:rsid w:val="00BA5FC2"/>
    <w:rsid w:val="00BB3E6E"/>
    <w:rsid w:val="00BE6415"/>
    <w:rsid w:val="00C037BA"/>
    <w:rsid w:val="00C2432F"/>
    <w:rsid w:val="00C35AD7"/>
    <w:rsid w:val="00C417B8"/>
    <w:rsid w:val="00C535AE"/>
    <w:rsid w:val="00C729E5"/>
    <w:rsid w:val="00C83986"/>
    <w:rsid w:val="00CC2C8E"/>
    <w:rsid w:val="00CD4309"/>
    <w:rsid w:val="00D9452B"/>
    <w:rsid w:val="00DB53AB"/>
    <w:rsid w:val="00DD22C0"/>
    <w:rsid w:val="00DD4184"/>
    <w:rsid w:val="00DE079F"/>
    <w:rsid w:val="00E176EF"/>
    <w:rsid w:val="00E17B96"/>
    <w:rsid w:val="00E414E2"/>
    <w:rsid w:val="00E50D26"/>
    <w:rsid w:val="00E67F65"/>
    <w:rsid w:val="00E74BEB"/>
    <w:rsid w:val="00EA6C7E"/>
    <w:rsid w:val="00EC27CE"/>
    <w:rsid w:val="00EF03EE"/>
    <w:rsid w:val="00F00C3E"/>
    <w:rsid w:val="00F24130"/>
    <w:rsid w:val="00F341D6"/>
    <w:rsid w:val="00F61A8E"/>
    <w:rsid w:val="00F82670"/>
    <w:rsid w:val="00FB0BE5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B2F051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E4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420135"/>
    <w:rPr>
      <w:rFonts w:ascii="Arial" w:hAnsi="Arial" w:cs="Arial"/>
      <w:b/>
      <w:bCs/>
      <w:sz w:val="26"/>
      <w:szCs w:val="26"/>
      <w:lang w:val="hr-HR" w:eastAsia="hr-HR"/>
    </w:rPr>
  </w:style>
  <w:style w:type="character" w:customStyle="1" w:styleId="Heading4Char">
    <w:name w:val="Heading 4 Char"/>
    <w:basedOn w:val="DefaultParagraphFont"/>
    <w:link w:val="Heading4"/>
    <w:rsid w:val="00DD22C0"/>
    <w:rPr>
      <w:rFonts w:ascii="Tahoma" w:hAnsi="Tahoma"/>
      <w:b/>
      <w:bCs/>
      <w:color w:val="808080"/>
      <w:sz w:val="18"/>
      <w:lang w:val="en-US" w:eastAsia="hr-HR"/>
    </w:rPr>
  </w:style>
  <w:style w:type="character" w:customStyle="1" w:styleId="BodyText2Char">
    <w:name w:val="Body Text 2 Char"/>
    <w:basedOn w:val="DefaultParagraphFont"/>
    <w:link w:val="BodyText2"/>
    <w:rsid w:val="00DD22C0"/>
    <w:rPr>
      <w:rFonts w:ascii="Tahoma" w:hAnsi="Tahoma"/>
      <w:color w:val="808080"/>
      <w:sz w:val="16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10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20</cp:revision>
  <cp:lastPrinted>2001-05-14T07:58:00Z</cp:lastPrinted>
  <dcterms:created xsi:type="dcterms:W3CDTF">2018-08-10T13:10:00Z</dcterms:created>
  <dcterms:modified xsi:type="dcterms:W3CDTF">2023-07-05T09:00:00Z</dcterms:modified>
</cp:coreProperties>
</file>