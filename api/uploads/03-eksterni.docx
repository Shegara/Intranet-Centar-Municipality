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A64F3E" w:rsidRPr="00C41E8C" w14:paraId="17CE51D8" w14:textId="77777777" w:rsidTr="00A75731">
        <w:tc>
          <w:tcPr>
            <w:tcW w:w="3936" w:type="dxa"/>
            <w:vAlign w:val="center"/>
          </w:tcPr>
          <w:p w14:paraId="14ED9BCF" w14:textId="77777777" w:rsidR="00A64F3E" w:rsidRPr="00C41E8C" w:rsidRDefault="00A64F3E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7A7F0D4B" w14:textId="77777777" w:rsidR="00A64F3E" w:rsidRPr="00C41E8C" w:rsidRDefault="00A64F3E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772DEB52" w14:textId="77777777" w:rsidR="00A64F3E" w:rsidRDefault="00A64F3E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7ED6D748" w14:textId="77777777" w:rsidR="00A64F3E" w:rsidRPr="00C41E8C" w:rsidRDefault="00A64F3E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167EB824" w14:textId="6D006316" w:rsidR="00A64F3E" w:rsidRDefault="00A64F3E" w:rsidP="00A75731">
            <w:pPr>
              <w:jc w:val="center"/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A64F3E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Služba za </w:t>
            </w:r>
            <w:r w:rsidR="00F96C97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stambene i komunalne poslove</w:t>
            </w:r>
          </w:p>
          <w:p w14:paraId="15CEBB7D" w14:textId="07C11CE8" w:rsidR="00A64F3E" w:rsidRPr="00A64F3E" w:rsidRDefault="00A64F3E" w:rsidP="00A75731">
            <w:pPr>
              <w:jc w:val="center"/>
              <w:rPr>
                <w:sz w:val="16"/>
                <w:szCs w:val="16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36FB551F" w14:textId="77777777" w:rsidR="00A64F3E" w:rsidRPr="00C41E8C" w:rsidRDefault="00A64F3E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6126810A" wp14:editId="1D3157F8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D4E44" w14:textId="77777777" w:rsidR="00A64F3E" w:rsidRPr="00C41E8C" w:rsidRDefault="00A64F3E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234EA98C" w14:textId="77777777" w:rsidR="00FC3097" w:rsidRPr="00C41E8C" w:rsidRDefault="00FC3097" w:rsidP="00FC309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4EA7C14F" w14:textId="77777777" w:rsidR="00A64F3E" w:rsidRPr="00C41E8C" w:rsidRDefault="00A64F3E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14AFDBDA" w14:textId="77777777" w:rsidR="00A64F3E" w:rsidRDefault="00A64F3E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311AD158" w14:textId="77777777" w:rsidR="00A64F3E" w:rsidRPr="00C41E8C" w:rsidRDefault="00A64F3E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799B61A" w14:textId="6FC101E8" w:rsidR="00A64F3E" w:rsidRDefault="00A64F3E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A64F3E">
              <w:rPr>
                <w:rFonts w:ascii="Verdana" w:hAnsi="Verdana"/>
                <w:sz w:val="16"/>
                <w:szCs w:val="16"/>
                <w:lang w:val="bs-Cyrl-BA"/>
              </w:rPr>
              <w:t xml:space="preserve">Служба за </w:t>
            </w:r>
            <w:r w:rsidR="00F96C97">
              <w:rPr>
                <w:rFonts w:ascii="Verdana" w:hAnsi="Verdana"/>
                <w:sz w:val="16"/>
                <w:szCs w:val="16"/>
                <w:lang w:val="bs-Cyrl-BA"/>
              </w:rPr>
              <w:t>стамбене и комуналне послове</w:t>
            </w:r>
          </w:p>
          <w:p w14:paraId="6CDDE605" w14:textId="52CE838E" w:rsidR="00A64F3E" w:rsidRPr="00A64F3E" w:rsidRDefault="00A64F3E" w:rsidP="00A75731">
            <w:pPr>
              <w:jc w:val="center"/>
              <w:rPr>
                <w:rFonts w:ascii="Verdana" w:hAnsi="Verdana"/>
                <w:sz w:val="16"/>
                <w:szCs w:val="16"/>
                <w:lang w:val="sr-Cyrl-BA"/>
              </w:rPr>
            </w:pPr>
          </w:p>
        </w:tc>
      </w:tr>
    </w:tbl>
    <w:p w14:paraId="00C80828" w14:textId="77777777" w:rsidR="00A64F3E" w:rsidRDefault="00A64F3E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0EFF78B3" w14:textId="0707C859" w:rsidR="00FE5E88" w:rsidRPr="00F96C97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0</w:t>
      </w:r>
      <w:r w:rsidR="00156863">
        <w:rPr>
          <w:rFonts w:ascii="Verdana" w:hAnsi="Verdana" w:cs="Tahoma"/>
          <w:sz w:val="20"/>
          <w:szCs w:val="20"/>
        </w:rPr>
        <w:t>3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A64F3E">
        <w:rPr>
          <w:rFonts w:ascii="Verdana" w:hAnsi="Verdana" w:cs="Tahoma"/>
          <w:sz w:val="20"/>
          <w:szCs w:val="20"/>
          <w:lang w:val="sr-Cyrl-BA"/>
        </w:rPr>
        <w:t>2</w:t>
      </w:r>
      <w:r w:rsidR="0033148A">
        <w:rPr>
          <w:rFonts w:ascii="Verdana" w:hAnsi="Verdana" w:cs="Tahoma"/>
          <w:sz w:val="20"/>
          <w:szCs w:val="20"/>
          <w:lang w:val="bs-Latn-BA"/>
        </w:rPr>
        <w:t>3</w:t>
      </w:r>
    </w:p>
    <w:p w14:paraId="79C61E20" w14:textId="4C060C05" w:rsidR="00201867" w:rsidRDefault="00201867" w:rsidP="00201867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A64F3E">
        <w:rPr>
          <w:rFonts w:ascii="Verdana" w:hAnsi="Verdana" w:cs="Calibri"/>
          <w:sz w:val="20"/>
          <w:szCs w:val="18"/>
          <w:lang w:val="sr-Cyrl-BA"/>
        </w:rPr>
        <w:t>2</w:t>
      </w:r>
      <w:r w:rsidR="0033148A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407EAD2F" w14:textId="77777777" w:rsidR="00201867" w:rsidRDefault="00201867" w:rsidP="00201867">
      <w:pPr>
        <w:rPr>
          <w:rFonts w:ascii="Verdana" w:hAnsi="Verdana" w:cs="Calibri"/>
          <w:sz w:val="20"/>
          <w:szCs w:val="18"/>
        </w:rPr>
      </w:pPr>
    </w:p>
    <w:p w14:paraId="56C6ABC8" w14:textId="77777777" w:rsidR="00201867" w:rsidRPr="00AB076E" w:rsidRDefault="00201867" w:rsidP="0020186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1EB8EAFB" w14:textId="77777777" w:rsidR="00201867" w:rsidRPr="00AB076E" w:rsidRDefault="00201867" w:rsidP="0020186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371B5210" w14:textId="77777777" w:rsidR="00201867" w:rsidRDefault="00201867" w:rsidP="0020186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2E27F01A" w14:textId="77777777" w:rsidR="00201867" w:rsidRDefault="00201867" w:rsidP="0020186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4D32E970" w14:textId="77777777" w:rsidR="00201867" w:rsidRPr="00AB076E" w:rsidRDefault="00201867" w:rsidP="00201867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35325F48" w14:textId="77777777" w:rsidR="00201867" w:rsidRPr="00AB076E" w:rsidRDefault="00201867" w:rsidP="00201867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687E0EB7" w14:textId="77777777" w:rsidR="00201867" w:rsidRPr="00AB076E" w:rsidRDefault="00201867" w:rsidP="0020186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47078036" w14:textId="77777777" w:rsidR="00201867" w:rsidRDefault="00201867" w:rsidP="00201867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05CE6985" w14:textId="77777777" w:rsidR="00201867" w:rsidRDefault="00201867" w:rsidP="0020186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5AB2B4E2" w14:textId="77777777" w:rsidR="00201867" w:rsidRDefault="00201867" w:rsidP="0020186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A24693" w14:paraId="7939E80B" w14:textId="77777777" w:rsidTr="00FA2F05">
        <w:tc>
          <w:tcPr>
            <w:tcW w:w="4253" w:type="dxa"/>
          </w:tcPr>
          <w:p w14:paraId="14D22A54" w14:textId="77777777" w:rsidR="00A24693" w:rsidRDefault="00A2469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5DAEA564" w14:textId="77777777" w:rsidR="00A24693" w:rsidRDefault="00A2469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100BD51B" w14:textId="77777777" w:rsidR="00A24693" w:rsidRDefault="00A2469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30FB363D" w14:textId="77777777" w:rsidR="00A24693" w:rsidRDefault="00A2469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639BA56F" w14:textId="77777777" w:rsidR="000855C1" w:rsidRPr="004019C4" w:rsidRDefault="000855C1" w:rsidP="000855C1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POMOĆNI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K</w:t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 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6526879C" w14:textId="77777777" w:rsidR="000855C1" w:rsidRPr="004019C4" w:rsidRDefault="000855C1" w:rsidP="000855C1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</w:p>
          <w:p w14:paraId="122D6848" w14:textId="77777777" w:rsidR="000855C1" w:rsidRPr="00F45D25" w:rsidRDefault="000855C1" w:rsidP="000855C1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(Ime i prezime)</w:t>
            </w:r>
          </w:p>
          <w:p w14:paraId="430D887C" w14:textId="77777777" w:rsidR="00A24693" w:rsidRPr="00630074" w:rsidRDefault="00A24693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3D87D686" w14:textId="77777777" w:rsidR="00201867" w:rsidRDefault="00201867" w:rsidP="0020186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1F3D9525" w14:textId="77777777" w:rsidR="00201867" w:rsidRPr="00BE6415" w:rsidRDefault="00201867" w:rsidP="0020186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188F6457" w14:textId="77777777" w:rsidR="00201867" w:rsidRPr="00835220" w:rsidRDefault="00201867" w:rsidP="00201867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50092469" w14:textId="77777777" w:rsidR="00201867" w:rsidRPr="00835220" w:rsidRDefault="00201867" w:rsidP="00201867">
      <w:pPr>
        <w:rPr>
          <w:rFonts w:ascii="Verdana" w:hAnsi="Verdana"/>
          <w:sz w:val="20"/>
          <w:szCs w:val="20"/>
        </w:rPr>
      </w:pPr>
    </w:p>
    <w:p w14:paraId="09C6C2F0" w14:textId="77777777" w:rsidR="00201867" w:rsidRPr="00835220" w:rsidRDefault="00201867" w:rsidP="00201867">
      <w:pPr>
        <w:rPr>
          <w:rFonts w:ascii="Verdana" w:hAnsi="Verdana" w:cs="Calibri"/>
          <w:sz w:val="20"/>
          <w:szCs w:val="20"/>
        </w:rPr>
      </w:pPr>
    </w:p>
    <w:p w14:paraId="29312F28" w14:textId="77777777" w:rsidR="00201867" w:rsidRPr="00AB076E" w:rsidRDefault="00201867" w:rsidP="00201867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5EEACD53" w14:textId="77777777" w:rsidR="00201867" w:rsidRDefault="00201867" w:rsidP="0020186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70D3C10A" w14:textId="77777777" w:rsidR="00201867" w:rsidRDefault="00201867" w:rsidP="0020186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06A19F50" w14:textId="77777777" w:rsidR="00201867" w:rsidRPr="00031E25" w:rsidRDefault="00201867" w:rsidP="0020186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01696B27" w14:textId="77777777" w:rsidR="001853CB" w:rsidRPr="00C535AE" w:rsidRDefault="001853CB" w:rsidP="00201867">
      <w:pPr>
        <w:spacing w:before="120"/>
        <w:ind w:firstLine="709"/>
        <w:jc w:val="both"/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BB2C" w14:textId="77777777" w:rsidR="00BC5E62" w:rsidRDefault="00BC5E62">
      <w:r>
        <w:separator/>
      </w:r>
    </w:p>
  </w:endnote>
  <w:endnote w:type="continuationSeparator" w:id="0">
    <w:p w14:paraId="27D45783" w14:textId="77777777" w:rsidR="00BC5E62" w:rsidRDefault="00BC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834FC7" w14:paraId="307F4999" w14:textId="77777777" w:rsidTr="00520F3B">
      <w:trPr>
        <w:trHeight w:val="564"/>
      </w:trPr>
      <w:tc>
        <w:tcPr>
          <w:tcW w:w="1936" w:type="dxa"/>
        </w:tcPr>
        <w:p w14:paraId="0930D46C" w14:textId="77777777" w:rsidR="00834FC7" w:rsidRDefault="00834FC7" w:rsidP="00AC4EA1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58652D1A" wp14:editId="3C8011B1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3151F70C" w14:textId="65FC278C" w:rsidR="00834FC7" w:rsidRDefault="0089282B" w:rsidP="00AC4EA1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1E373BF0" w14:textId="77777777" w:rsidR="00C35AD7" w:rsidRPr="00AC4EA1" w:rsidRDefault="00C35AD7" w:rsidP="00AC4EA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4873" w14:textId="77777777" w:rsidR="00BC5E62" w:rsidRDefault="00BC5E62">
      <w:r>
        <w:separator/>
      </w:r>
    </w:p>
  </w:footnote>
  <w:footnote w:type="continuationSeparator" w:id="0">
    <w:p w14:paraId="52A12991" w14:textId="77777777" w:rsidR="00BC5E62" w:rsidRDefault="00BC5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76478">
    <w:abstractNumId w:val="3"/>
  </w:num>
  <w:num w:numId="2" w16cid:durableId="1959141970">
    <w:abstractNumId w:val="5"/>
  </w:num>
  <w:num w:numId="3" w16cid:durableId="931546383">
    <w:abstractNumId w:val="1"/>
  </w:num>
  <w:num w:numId="4" w16cid:durableId="1122848508">
    <w:abstractNumId w:val="4"/>
  </w:num>
  <w:num w:numId="5" w16cid:durableId="1195461493">
    <w:abstractNumId w:val="6"/>
  </w:num>
  <w:num w:numId="6" w16cid:durableId="324481825">
    <w:abstractNumId w:val="0"/>
  </w:num>
  <w:num w:numId="7" w16cid:durableId="97120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855C1"/>
    <w:rsid w:val="00087A27"/>
    <w:rsid w:val="000D7575"/>
    <w:rsid w:val="00147E69"/>
    <w:rsid w:val="00156863"/>
    <w:rsid w:val="001853CB"/>
    <w:rsid w:val="001A52AC"/>
    <w:rsid w:val="001A5E0B"/>
    <w:rsid w:val="001D56F2"/>
    <w:rsid w:val="00201867"/>
    <w:rsid w:val="00215D1A"/>
    <w:rsid w:val="00230658"/>
    <w:rsid w:val="0023330B"/>
    <w:rsid w:val="002424A6"/>
    <w:rsid w:val="00261267"/>
    <w:rsid w:val="0026692E"/>
    <w:rsid w:val="00274A85"/>
    <w:rsid w:val="002B5605"/>
    <w:rsid w:val="002C17DB"/>
    <w:rsid w:val="0033148A"/>
    <w:rsid w:val="003F3EA2"/>
    <w:rsid w:val="00430B56"/>
    <w:rsid w:val="004C1158"/>
    <w:rsid w:val="00545888"/>
    <w:rsid w:val="005836A8"/>
    <w:rsid w:val="005C172A"/>
    <w:rsid w:val="005F4EC5"/>
    <w:rsid w:val="00610112"/>
    <w:rsid w:val="006863CF"/>
    <w:rsid w:val="006C086E"/>
    <w:rsid w:val="00761CA5"/>
    <w:rsid w:val="007869D5"/>
    <w:rsid w:val="007D7259"/>
    <w:rsid w:val="00825687"/>
    <w:rsid w:val="00834FC7"/>
    <w:rsid w:val="00883ABD"/>
    <w:rsid w:val="00883F3E"/>
    <w:rsid w:val="0089282B"/>
    <w:rsid w:val="009058D1"/>
    <w:rsid w:val="00940E85"/>
    <w:rsid w:val="00993FF5"/>
    <w:rsid w:val="009B0C48"/>
    <w:rsid w:val="009E7FC3"/>
    <w:rsid w:val="00A0190E"/>
    <w:rsid w:val="00A13810"/>
    <w:rsid w:val="00A24693"/>
    <w:rsid w:val="00A56FF0"/>
    <w:rsid w:val="00A63A00"/>
    <w:rsid w:val="00A64F3E"/>
    <w:rsid w:val="00A775C1"/>
    <w:rsid w:val="00A80E24"/>
    <w:rsid w:val="00A84CB7"/>
    <w:rsid w:val="00A85C43"/>
    <w:rsid w:val="00AC4D8B"/>
    <w:rsid w:val="00AC4EA1"/>
    <w:rsid w:val="00B571ED"/>
    <w:rsid w:val="00B612C7"/>
    <w:rsid w:val="00B705E7"/>
    <w:rsid w:val="00B92072"/>
    <w:rsid w:val="00BA5FC2"/>
    <w:rsid w:val="00BB3E6E"/>
    <w:rsid w:val="00BC5E62"/>
    <w:rsid w:val="00BE6415"/>
    <w:rsid w:val="00C037BA"/>
    <w:rsid w:val="00C35AD7"/>
    <w:rsid w:val="00C535AE"/>
    <w:rsid w:val="00C83986"/>
    <w:rsid w:val="00CC2C8E"/>
    <w:rsid w:val="00CD4309"/>
    <w:rsid w:val="00D10A73"/>
    <w:rsid w:val="00DB0F2B"/>
    <w:rsid w:val="00DD4184"/>
    <w:rsid w:val="00DE079F"/>
    <w:rsid w:val="00DE4329"/>
    <w:rsid w:val="00E50D26"/>
    <w:rsid w:val="00E67F65"/>
    <w:rsid w:val="00E74BEB"/>
    <w:rsid w:val="00EA6C7E"/>
    <w:rsid w:val="00EC27CE"/>
    <w:rsid w:val="00EF03EE"/>
    <w:rsid w:val="00F00C3E"/>
    <w:rsid w:val="00F24130"/>
    <w:rsid w:val="00F341D6"/>
    <w:rsid w:val="00F61A8E"/>
    <w:rsid w:val="00F96C97"/>
    <w:rsid w:val="00FC3097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981CD1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AC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24693"/>
    <w:rPr>
      <w:rFonts w:ascii="Arial" w:hAnsi="Arial" w:cs="Arial"/>
      <w:b/>
      <w:bCs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19</cp:revision>
  <cp:lastPrinted>2001-05-14T07:58:00Z</cp:lastPrinted>
  <dcterms:created xsi:type="dcterms:W3CDTF">2018-08-10T13:10:00Z</dcterms:created>
  <dcterms:modified xsi:type="dcterms:W3CDTF">2023-07-05T09:00:00Z</dcterms:modified>
</cp:coreProperties>
</file>