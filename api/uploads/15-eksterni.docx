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A63F50" w:rsidRPr="00C41E8C" w14:paraId="5BD7372E" w14:textId="77777777" w:rsidTr="00A75731">
        <w:tc>
          <w:tcPr>
            <w:tcW w:w="3936" w:type="dxa"/>
            <w:vAlign w:val="center"/>
          </w:tcPr>
          <w:p w14:paraId="68CBE3FF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70F6AF7C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650DF48" w14:textId="6C77B248" w:rsidR="00A63F50" w:rsidRPr="00C41E8C" w:rsidRDefault="00A63F50" w:rsidP="00CD58EB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67927D42" w14:textId="77777777" w:rsidR="00A63F50" w:rsidRPr="00C41E8C" w:rsidRDefault="00A63F5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115088FE" w14:textId="4F294C1F" w:rsidR="00A63F50" w:rsidRPr="00B56D8B" w:rsidRDefault="00A63F50" w:rsidP="00A63F50">
            <w:pPr>
              <w:jc w:val="center"/>
              <w:rPr>
                <w:lang w:val="bs-Latn-BA"/>
              </w:rPr>
            </w:pPr>
            <w:r w:rsidRPr="00A63F50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Općinska izborna komisija</w:t>
            </w:r>
          </w:p>
        </w:tc>
        <w:tc>
          <w:tcPr>
            <w:tcW w:w="1417" w:type="dxa"/>
            <w:vAlign w:val="center"/>
          </w:tcPr>
          <w:p w14:paraId="75911760" w14:textId="77777777" w:rsidR="00B13CA0" w:rsidRDefault="00B13CA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59A435A3" w14:textId="23D9CCC3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6A6CD9B1" wp14:editId="6CE85069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AAA55B" w14:textId="77777777" w:rsidR="00A63F50" w:rsidRPr="00C41E8C" w:rsidRDefault="00A63F5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4EA158E9" w14:textId="77777777" w:rsidR="00230C5F" w:rsidRPr="00C41E8C" w:rsidRDefault="00230C5F" w:rsidP="00230C5F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1B29711E" w14:textId="77777777" w:rsidR="00A63F50" w:rsidRPr="00C41E8C" w:rsidRDefault="00A63F5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3BB3F568" w14:textId="11054BF7" w:rsidR="00A63F50" w:rsidRPr="00C41E8C" w:rsidRDefault="00A63F50" w:rsidP="00CD58EB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01DA6263" w14:textId="77777777" w:rsidR="00A63F50" w:rsidRPr="00C41E8C" w:rsidRDefault="00A63F5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8DAC57D" w14:textId="367C66DA" w:rsidR="00A63F50" w:rsidRPr="00A63F50" w:rsidRDefault="00A63F50" w:rsidP="00A63F50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Општинска изборна комисија</w:t>
            </w:r>
          </w:p>
        </w:tc>
      </w:tr>
      <w:bookmarkEnd w:id="0"/>
    </w:tbl>
    <w:p w14:paraId="0FC8D8B8" w14:textId="77777777" w:rsidR="00A63F50" w:rsidRDefault="00A63F5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1B51E3BC" w14:textId="17B2A27B" w:rsidR="00FE5E88" w:rsidRPr="002870CF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2870CF">
        <w:rPr>
          <w:rFonts w:ascii="Verdana" w:hAnsi="Verdana" w:cs="Tahoma"/>
          <w:sz w:val="20"/>
          <w:szCs w:val="20"/>
        </w:rPr>
        <w:t>5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A63F50">
        <w:rPr>
          <w:rFonts w:ascii="Verdana" w:hAnsi="Verdana" w:cs="Tahoma"/>
          <w:sz w:val="20"/>
          <w:szCs w:val="20"/>
          <w:lang w:val="sr-Cyrl-BA"/>
        </w:rPr>
        <w:t>2</w:t>
      </w:r>
      <w:r w:rsidR="00CD58EB">
        <w:rPr>
          <w:rFonts w:ascii="Verdana" w:hAnsi="Verdana" w:cs="Tahoma"/>
          <w:sz w:val="20"/>
          <w:szCs w:val="20"/>
          <w:lang w:val="bs-Latn-BA"/>
        </w:rPr>
        <w:t>3</w:t>
      </w:r>
    </w:p>
    <w:p w14:paraId="2F9A59EC" w14:textId="70E1B033" w:rsidR="00681072" w:rsidRDefault="00681072" w:rsidP="00681072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A63F50">
        <w:rPr>
          <w:rFonts w:ascii="Verdana" w:hAnsi="Verdana" w:cs="Calibri"/>
          <w:sz w:val="20"/>
          <w:szCs w:val="18"/>
          <w:lang w:val="sr-Cyrl-BA"/>
        </w:rPr>
        <w:t>2</w:t>
      </w:r>
      <w:r w:rsidR="00CD58EB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F78762B" w14:textId="77777777" w:rsidR="00681072" w:rsidRDefault="00681072" w:rsidP="00681072">
      <w:pPr>
        <w:rPr>
          <w:rFonts w:ascii="Verdana" w:hAnsi="Verdana" w:cs="Calibri"/>
          <w:sz w:val="20"/>
          <w:szCs w:val="18"/>
        </w:rPr>
      </w:pPr>
    </w:p>
    <w:p w14:paraId="5B5A3BBE" w14:textId="77777777" w:rsidR="00681072" w:rsidRPr="00AB076E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2FB2C5FC" w14:textId="77777777" w:rsidR="00681072" w:rsidRPr="00AB076E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786225D7" w14:textId="77777777" w:rsidR="00681072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852AC61" w14:textId="77777777" w:rsidR="00681072" w:rsidRDefault="00681072" w:rsidP="00681072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46ABE812" w14:textId="77777777" w:rsidR="00681072" w:rsidRPr="00AB076E" w:rsidRDefault="00681072" w:rsidP="00681072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4BF2C46B" w14:textId="77777777" w:rsidR="00681072" w:rsidRPr="00AB076E" w:rsidRDefault="00681072" w:rsidP="00681072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3B661A75" w14:textId="77777777" w:rsidR="00681072" w:rsidRPr="00AB076E" w:rsidRDefault="00681072" w:rsidP="00681072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711CF52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614B6E4E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25D3874C" w14:textId="77777777" w:rsidR="00681072" w:rsidRDefault="00681072" w:rsidP="00681072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145E48" w14:paraId="31BE83D0" w14:textId="77777777" w:rsidTr="00FA2F05">
        <w:tc>
          <w:tcPr>
            <w:tcW w:w="4253" w:type="dxa"/>
          </w:tcPr>
          <w:p w14:paraId="3EFA23BC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1D39B4D2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49DAA7BE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6461FA7D" w14:textId="77777777" w:rsidR="00145E48" w:rsidRDefault="00145E48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1DD37EC7" w14:textId="77777777" w:rsidR="00145E48" w:rsidRPr="00BE6415" w:rsidRDefault="00145E48" w:rsidP="00FA2F05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PREDSJEDNIK</w:t>
            </w:r>
          </w:p>
          <w:p w14:paraId="55B36B50" w14:textId="77777777" w:rsidR="00145E48" w:rsidRPr="00BE6415" w:rsidRDefault="00145E48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5F28BFCA" w14:textId="77777777" w:rsidR="00145E48" w:rsidRPr="00BE6415" w:rsidRDefault="00681072" w:rsidP="00FA2F05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Xxxxxxxx Xxxxxxxx</w:t>
            </w:r>
          </w:p>
          <w:p w14:paraId="39529F85" w14:textId="77777777" w:rsidR="00145E48" w:rsidRPr="00630074" w:rsidRDefault="00145E48" w:rsidP="00FA2F05">
            <w:pPr>
              <w:ind w:left="306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74D39BE0" w14:textId="77777777" w:rsidR="00681072" w:rsidRDefault="00681072" w:rsidP="00681072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50FCDFE" w14:textId="77777777" w:rsidR="00681072" w:rsidRPr="00BE6415" w:rsidRDefault="00681072" w:rsidP="0068107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7A5E7F95" w14:textId="77777777" w:rsidR="00681072" w:rsidRPr="00835220" w:rsidRDefault="00681072" w:rsidP="00681072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16517024" w14:textId="77777777" w:rsidR="00681072" w:rsidRPr="00835220" w:rsidRDefault="00681072" w:rsidP="00681072">
      <w:pPr>
        <w:rPr>
          <w:rFonts w:ascii="Verdana" w:hAnsi="Verdana"/>
          <w:sz w:val="20"/>
          <w:szCs w:val="20"/>
        </w:rPr>
      </w:pPr>
    </w:p>
    <w:p w14:paraId="4D47D60A" w14:textId="77777777" w:rsidR="00681072" w:rsidRPr="00835220" w:rsidRDefault="00681072" w:rsidP="00681072">
      <w:pPr>
        <w:rPr>
          <w:rFonts w:ascii="Verdana" w:hAnsi="Verdana" w:cs="Calibri"/>
          <w:sz w:val="20"/>
          <w:szCs w:val="20"/>
        </w:rPr>
      </w:pPr>
    </w:p>
    <w:p w14:paraId="57EB29FA" w14:textId="77777777" w:rsidR="00681072" w:rsidRPr="00AB076E" w:rsidRDefault="00681072" w:rsidP="00681072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73B64EAF" w14:textId="77777777" w:rsidR="00681072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33F57ADF" w14:textId="77777777" w:rsidR="00681072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6B779B0B" w14:textId="77777777" w:rsidR="00681072" w:rsidRPr="00031E25" w:rsidRDefault="00681072" w:rsidP="00681072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683F39F" w14:textId="77777777" w:rsidR="001853CB" w:rsidRPr="00C535AE" w:rsidRDefault="001853CB" w:rsidP="00681072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75447" w14:textId="77777777" w:rsidR="007D0099" w:rsidRDefault="007D0099">
      <w:r>
        <w:separator/>
      </w:r>
    </w:p>
  </w:endnote>
  <w:endnote w:type="continuationSeparator" w:id="0">
    <w:p w14:paraId="3BECC95B" w14:textId="77777777" w:rsidR="007D0099" w:rsidRDefault="007D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7653"/>
    </w:tblGrid>
    <w:tr w:rsidR="0080090D" w14:paraId="36FC9660" w14:textId="77777777" w:rsidTr="00C4166D">
      <w:trPr>
        <w:trHeight w:val="564"/>
      </w:trPr>
      <w:tc>
        <w:tcPr>
          <w:tcW w:w="1701" w:type="dxa"/>
        </w:tcPr>
        <w:p w14:paraId="66114B59" w14:textId="77777777" w:rsidR="0080090D" w:rsidRDefault="0080090D" w:rsidP="00640E47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4BC08D0C" wp14:editId="34EFD143">
                <wp:simplePos x="0" y="0"/>
                <wp:positionH relativeFrom="margin">
                  <wp:posOffset>118745</wp:posOffset>
                </wp:positionH>
                <wp:positionV relativeFrom="margin">
                  <wp:posOffset>31115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53" w:type="dxa"/>
          <w:vAlign w:val="center"/>
        </w:tcPr>
        <w:p w14:paraId="4084855A" w14:textId="32919494" w:rsidR="0080090D" w:rsidRDefault="00D63110" w:rsidP="00640E47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1321C20F" w14:textId="77777777" w:rsidR="00C35AD7" w:rsidRPr="00BE6415" w:rsidRDefault="00C35AD7" w:rsidP="00640E47">
    <w:pPr>
      <w:pStyle w:val="Footer"/>
      <w:rPr>
        <w:rFonts w:ascii="Verdana" w:hAnsi="Verdana"/>
        <w:sz w:val="16"/>
        <w:szCs w:val="18"/>
        <w:lang w:val="bs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FAF3" w14:textId="77777777" w:rsidR="007D0099" w:rsidRDefault="007D0099">
      <w:r>
        <w:separator/>
      </w:r>
    </w:p>
  </w:footnote>
  <w:footnote w:type="continuationSeparator" w:id="0">
    <w:p w14:paraId="1E688587" w14:textId="77777777" w:rsidR="007D0099" w:rsidRDefault="007D0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1285">
    <w:abstractNumId w:val="3"/>
  </w:num>
  <w:num w:numId="2" w16cid:durableId="568542730">
    <w:abstractNumId w:val="5"/>
  </w:num>
  <w:num w:numId="3" w16cid:durableId="1557427345">
    <w:abstractNumId w:val="1"/>
  </w:num>
  <w:num w:numId="4" w16cid:durableId="636107027">
    <w:abstractNumId w:val="4"/>
  </w:num>
  <w:num w:numId="5" w16cid:durableId="1123427438">
    <w:abstractNumId w:val="6"/>
  </w:num>
  <w:num w:numId="6" w16cid:durableId="1489059528">
    <w:abstractNumId w:val="0"/>
  </w:num>
  <w:num w:numId="7" w16cid:durableId="1349020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60C80"/>
    <w:rsid w:val="000B6DA3"/>
    <w:rsid w:val="000D7575"/>
    <w:rsid w:val="00145E48"/>
    <w:rsid w:val="00147E69"/>
    <w:rsid w:val="00156863"/>
    <w:rsid w:val="001853CB"/>
    <w:rsid w:val="00195201"/>
    <w:rsid w:val="001A52AC"/>
    <w:rsid w:val="001A5E0B"/>
    <w:rsid w:val="001F414D"/>
    <w:rsid w:val="00215D1A"/>
    <w:rsid w:val="00230658"/>
    <w:rsid w:val="00230C5F"/>
    <w:rsid w:val="0023330B"/>
    <w:rsid w:val="002424A6"/>
    <w:rsid w:val="00261267"/>
    <w:rsid w:val="0026692E"/>
    <w:rsid w:val="002870CF"/>
    <w:rsid w:val="00295E97"/>
    <w:rsid w:val="002B5605"/>
    <w:rsid w:val="002C17DB"/>
    <w:rsid w:val="002D7D3C"/>
    <w:rsid w:val="002F07B7"/>
    <w:rsid w:val="00344E62"/>
    <w:rsid w:val="0037466C"/>
    <w:rsid w:val="003D0AF7"/>
    <w:rsid w:val="003D209B"/>
    <w:rsid w:val="003F3EA2"/>
    <w:rsid w:val="003F7380"/>
    <w:rsid w:val="003F76E9"/>
    <w:rsid w:val="00446109"/>
    <w:rsid w:val="004516DD"/>
    <w:rsid w:val="0048615E"/>
    <w:rsid w:val="004A06F6"/>
    <w:rsid w:val="004C0F66"/>
    <w:rsid w:val="004C1158"/>
    <w:rsid w:val="00545888"/>
    <w:rsid w:val="0056008B"/>
    <w:rsid w:val="005636F6"/>
    <w:rsid w:val="005C172A"/>
    <w:rsid w:val="005F4EC5"/>
    <w:rsid w:val="006005BF"/>
    <w:rsid w:val="00610112"/>
    <w:rsid w:val="006268CD"/>
    <w:rsid w:val="006326CA"/>
    <w:rsid w:val="00640E47"/>
    <w:rsid w:val="00681072"/>
    <w:rsid w:val="006C086E"/>
    <w:rsid w:val="00761CA5"/>
    <w:rsid w:val="007B3933"/>
    <w:rsid w:val="007D0099"/>
    <w:rsid w:val="007D7259"/>
    <w:rsid w:val="007F6416"/>
    <w:rsid w:val="0080090D"/>
    <w:rsid w:val="00825687"/>
    <w:rsid w:val="00874440"/>
    <w:rsid w:val="00883ABD"/>
    <w:rsid w:val="00883F3E"/>
    <w:rsid w:val="00974E47"/>
    <w:rsid w:val="00993FF5"/>
    <w:rsid w:val="009B0C48"/>
    <w:rsid w:val="00A0190E"/>
    <w:rsid w:val="00A13810"/>
    <w:rsid w:val="00A36406"/>
    <w:rsid w:val="00A56FF0"/>
    <w:rsid w:val="00A63F50"/>
    <w:rsid w:val="00AC4D8B"/>
    <w:rsid w:val="00B13CA0"/>
    <w:rsid w:val="00B26C59"/>
    <w:rsid w:val="00B276D0"/>
    <w:rsid w:val="00B52808"/>
    <w:rsid w:val="00B571ED"/>
    <w:rsid w:val="00B612C7"/>
    <w:rsid w:val="00B92072"/>
    <w:rsid w:val="00BA5FC2"/>
    <w:rsid w:val="00BB3E6E"/>
    <w:rsid w:val="00BE6415"/>
    <w:rsid w:val="00C037BA"/>
    <w:rsid w:val="00C35AD7"/>
    <w:rsid w:val="00C535AE"/>
    <w:rsid w:val="00C83986"/>
    <w:rsid w:val="00CC2C8E"/>
    <w:rsid w:val="00CD4309"/>
    <w:rsid w:val="00CD58EB"/>
    <w:rsid w:val="00D02AEA"/>
    <w:rsid w:val="00D24DCF"/>
    <w:rsid w:val="00D25543"/>
    <w:rsid w:val="00D63110"/>
    <w:rsid w:val="00DB541E"/>
    <w:rsid w:val="00DD4184"/>
    <w:rsid w:val="00DE079F"/>
    <w:rsid w:val="00DE4329"/>
    <w:rsid w:val="00DF4C98"/>
    <w:rsid w:val="00E05F5E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61A8E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D78340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64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0E4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5E48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3</cp:revision>
  <cp:lastPrinted>2001-05-14T07:58:00Z</cp:lastPrinted>
  <dcterms:created xsi:type="dcterms:W3CDTF">2021-12-29T10:17:00Z</dcterms:created>
  <dcterms:modified xsi:type="dcterms:W3CDTF">2023-07-05T09:04:00Z</dcterms:modified>
</cp:coreProperties>
</file>