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DA4344" w:rsidRPr="00C41E8C" w14:paraId="53D49BBE" w14:textId="77777777" w:rsidTr="00A75731">
        <w:tc>
          <w:tcPr>
            <w:tcW w:w="3936" w:type="dxa"/>
            <w:vAlign w:val="center"/>
          </w:tcPr>
          <w:p w14:paraId="523CBF2C" w14:textId="77777777" w:rsidR="00DA4344" w:rsidRPr="00C41E8C" w:rsidRDefault="00DA4344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7F7EE6BA" w14:textId="77777777" w:rsidR="00DA4344" w:rsidRPr="00C41E8C" w:rsidRDefault="00DA4344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4266756A" w14:textId="77777777" w:rsidR="00DA4344" w:rsidRDefault="00DA4344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4C16FC0D" w14:textId="77777777" w:rsidR="00DA4344" w:rsidRPr="00C41E8C" w:rsidRDefault="00DA4344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28D06F0B" w14:textId="60019034" w:rsidR="00DA4344" w:rsidRPr="00B56D8B" w:rsidRDefault="00DA4344" w:rsidP="00A75731">
            <w:pPr>
              <w:jc w:val="center"/>
              <w:rPr>
                <w:lang w:val="bs-Latn-BA"/>
              </w:rPr>
            </w:pPr>
            <w:r w:rsidRPr="00DA4344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Služba za boračko-invalidsku</w:t>
            </w:r>
            <w:r w:rsidR="00C8530D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 </w:t>
            </w:r>
            <w:r w:rsidR="00C8530D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br/>
              <w:t>i</w:t>
            </w:r>
            <w:r w:rsidRPr="00DA4344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 socijalnu zaštitu</w:t>
            </w:r>
          </w:p>
        </w:tc>
        <w:tc>
          <w:tcPr>
            <w:tcW w:w="1417" w:type="dxa"/>
            <w:vAlign w:val="center"/>
          </w:tcPr>
          <w:p w14:paraId="5F40B72F" w14:textId="77777777" w:rsidR="00DA4344" w:rsidRDefault="00DA4344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  <w:p w14:paraId="50C07D22" w14:textId="77777777" w:rsidR="00DA4344" w:rsidRPr="00C41E8C" w:rsidRDefault="00DA4344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1E679B59" wp14:editId="07BF5836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8D733F" w14:textId="77777777" w:rsidR="00DA4344" w:rsidRPr="00C41E8C" w:rsidRDefault="00DA4344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29964BE0" w14:textId="77777777" w:rsidR="00097F2F" w:rsidRPr="00C41E8C" w:rsidRDefault="00097F2F" w:rsidP="00097F2F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40FE1A40" w14:textId="77777777" w:rsidR="00DA4344" w:rsidRPr="00C41E8C" w:rsidRDefault="00DA4344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6F41DCA5" w14:textId="77777777" w:rsidR="00DA4344" w:rsidRDefault="00DA4344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2AB94256" w14:textId="77777777" w:rsidR="00DA4344" w:rsidRPr="00C41E8C" w:rsidRDefault="00DA4344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2032B19D" w14:textId="3705F4A8" w:rsidR="00DA4344" w:rsidRPr="00E67906" w:rsidRDefault="00DA4344" w:rsidP="00A75731">
            <w:pPr>
              <w:jc w:val="center"/>
              <w:rPr>
                <w:rFonts w:ascii="Verdana" w:hAnsi="Verdana"/>
                <w:sz w:val="16"/>
                <w:szCs w:val="16"/>
                <w:lang w:val="sr-Cyrl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 xml:space="preserve">Служба за </w:t>
            </w:r>
            <w:r w:rsidR="0020776B">
              <w:rPr>
                <w:rFonts w:ascii="Verdana" w:hAnsi="Verdana"/>
                <w:sz w:val="16"/>
                <w:szCs w:val="16"/>
                <w:lang w:val="bs-Cyrl-BA"/>
              </w:rPr>
              <w:t>борачко-инвалидску</w:t>
            </w:r>
            <w:r w:rsidR="00C8530D">
              <w:rPr>
                <w:rFonts w:ascii="Verdana" w:hAnsi="Verdana"/>
                <w:sz w:val="16"/>
                <w:szCs w:val="16"/>
                <w:lang w:val="bs-Latn-BA"/>
              </w:rPr>
              <w:t xml:space="preserve"> </w:t>
            </w:r>
            <w:r w:rsidR="00C8530D">
              <w:rPr>
                <w:rFonts w:ascii="Verdana" w:hAnsi="Verdana"/>
                <w:sz w:val="16"/>
                <w:szCs w:val="16"/>
                <w:lang w:val="bs-Latn-BA"/>
              </w:rPr>
              <w:br/>
            </w:r>
            <w:r w:rsidR="00C8530D">
              <w:rPr>
                <w:rFonts w:ascii="Verdana" w:hAnsi="Verdana"/>
                <w:sz w:val="16"/>
                <w:szCs w:val="16"/>
                <w:lang w:val="bs-Cyrl-BA"/>
              </w:rPr>
              <w:t>и</w:t>
            </w:r>
            <w:r w:rsidR="0020776B">
              <w:rPr>
                <w:rFonts w:ascii="Verdana" w:hAnsi="Verdana"/>
                <w:sz w:val="16"/>
                <w:szCs w:val="16"/>
                <w:lang w:val="bs-Cyrl-BA"/>
              </w:rPr>
              <w:t xml:space="preserve"> социјалну заштиту</w:t>
            </w:r>
          </w:p>
        </w:tc>
      </w:tr>
    </w:tbl>
    <w:p w14:paraId="15896036" w14:textId="77777777" w:rsidR="00DA4344" w:rsidRDefault="00DA4344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5A0AEF72" w14:textId="5DB13ACC" w:rsidR="00FE5E88" w:rsidRPr="00BE6415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0</w:t>
      </w:r>
      <w:r w:rsidR="003F76E9">
        <w:rPr>
          <w:rFonts w:ascii="Verdana" w:hAnsi="Verdana" w:cs="Tahoma"/>
          <w:sz w:val="20"/>
          <w:szCs w:val="20"/>
        </w:rPr>
        <w:t>9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DA4344">
        <w:rPr>
          <w:rFonts w:ascii="Verdana" w:hAnsi="Verdana" w:cs="Tahoma"/>
          <w:sz w:val="20"/>
          <w:szCs w:val="20"/>
        </w:rPr>
        <w:t>2</w:t>
      </w:r>
      <w:r w:rsidR="008440E7">
        <w:rPr>
          <w:rFonts w:ascii="Verdana" w:hAnsi="Verdana" w:cs="Tahoma"/>
          <w:sz w:val="20"/>
          <w:szCs w:val="20"/>
        </w:rPr>
        <w:t>3</w:t>
      </w:r>
    </w:p>
    <w:p w14:paraId="7090D954" w14:textId="1BE84CE6" w:rsidR="000A791D" w:rsidRDefault="000A791D" w:rsidP="000A791D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DA4344">
        <w:rPr>
          <w:rFonts w:ascii="Verdana" w:hAnsi="Verdana" w:cs="Calibri"/>
          <w:sz w:val="20"/>
          <w:szCs w:val="18"/>
        </w:rPr>
        <w:t>2</w:t>
      </w:r>
      <w:r w:rsidR="008440E7">
        <w:rPr>
          <w:rFonts w:ascii="Verdana" w:hAnsi="Verdana" w:cs="Calibri"/>
          <w:sz w:val="20"/>
          <w:szCs w:val="18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7FEE6173" w14:textId="77777777" w:rsidR="000A791D" w:rsidRDefault="000A791D" w:rsidP="000A791D">
      <w:pPr>
        <w:rPr>
          <w:rFonts w:ascii="Verdana" w:hAnsi="Verdana" w:cs="Calibri"/>
          <w:sz w:val="20"/>
          <w:szCs w:val="18"/>
        </w:rPr>
      </w:pPr>
    </w:p>
    <w:p w14:paraId="771D7561" w14:textId="77777777" w:rsidR="000A791D" w:rsidRPr="00AB076E" w:rsidRDefault="000A791D" w:rsidP="000A791D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402D0D23" w14:textId="77777777" w:rsidR="000A791D" w:rsidRPr="00AB076E" w:rsidRDefault="000A791D" w:rsidP="000A791D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1B5DDE25" w14:textId="77777777" w:rsidR="000A791D" w:rsidRDefault="000A791D" w:rsidP="000A791D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7B1FF087" w14:textId="77777777" w:rsidR="000A791D" w:rsidRDefault="000A791D" w:rsidP="000A791D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135B6900" w14:textId="77777777" w:rsidR="000A791D" w:rsidRPr="00AB076E" w:rsidRDefault="000A791D" w:rsidP="000A791D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34D7E584" w14:textId="77777777" w:rsidR="000A791D" w:rsidRPr="00AB076E" w:rsidRDefault="000A791D" w:rsidP="000A791D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598CBB7D" w14:textId="77777777" w:rsidR="000A791D" w:rsidRPr="00AB076E" w:rsidRDefault="000A791D" w:rsidP="000A791D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07018FA4" w14:textId="77777777" w:rsidR="000A791D" w:rsidRDefault="000A791D" w:rsidP="000A791D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61F04943" w14:textId="77777777" w:rsidR="000A791D" w:rsidRDefault="000A791D" w:rsidP="000A791D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5A378281" w14:textId="77777777" w:rsidR="000A791D" w:rsidRDefault="000A791D" w:rsidP="000A791D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F275D4" w14:paraId="1F4DF8D4" w14:textId="77777777" w:rsidTr="00FA2F05">
        <w:tc>
          <w:tcPr>
            <w:tcW w:w="4253" w:type="dxa"/>
          </w:tcPr>
          <w:p w14:paraId="1E966FAC" w14:textId="77777777" w:rsidR="00F275D4" w:rsidRDefault="00F275D4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0C46E70A" w14:textId="77777777" w:rsidR="00F275D4" w:rsidRDefault="00F275D4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171A1E09" w14:textId="77777777" w:rsidR="00F275D4" w:rsidRDefault="00F275D4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709" w:type="dxa"/>
          </w:tcPr>
          <w:p w14:paraId="5FFF09F9" w14:textId="77777777" w:rsidR="00F275D4" w:rsidRDefault="00F275D4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4392" w:type="dxa"/>
          </w:tcPr>
          <w:p w14:paraId="449A462D" w14:textId="77777777" w:rsidR="00C8530D" w:rsidRPr="004019C4" w:rsidRDefault="00C8530D" w:rsidP="00C8530D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>POMOĆNI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K</w:t>
            </w: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 xml:space="preserve"> 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br/>
            </w: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>OPĆINSKOG NAČELNIKA</w:t>
            </w:r>
          </w:p>
          <w:p w14:paraId="6D82F2A1" w14:textId="77777777" w:rsidR="00C8530D" w:rsidRPr="004019C4" w:rsidRDefault="00C8530D" w:rsidP="00C8530D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</w:p>
          <w:p w14:paraId="53A2F2DD" w14:textId="20989AFC" w:rsidR="00C8530D" w:rsidRPr="00F45D25" w:rsidRDefault="009F39C0" w:rsidP="00C8530D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sr-Cyrl-BA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Jasmina Fazlić</w:t>
            </w:r>
          </w:p>
          <w:p w14:paraId="39482205" w14:textId="77777777" w:rsidR="00F275D4" w:rsidRPr="00630074" w:rsidRDefault="00F275D4" w:rsidP="00FA2F05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</w:rPr>
            </w:pPr>
          </w:p>
        </w:tc>
      </w:tr>
    </w:tbl>
    <w:p w14:paraId="0D4F9CC8" w14:textId="77777777" w:rsidR="000A791D" w:rsidRDefault="000A791D" w:rsidP="000A791D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423E6E3C" w14:textId="77777777" w:rsidR="000A791D" w:rsidRPr="00BE6415" w:rsidRDefault="000A791D" w:rsidP="000A791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7017DBDF" w14:textId="77777777" w:rsidR="000A791D" w:rsidRPr="00835220" w:rsidRDefault="000A791D" w:rsidP="000A791D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5E5ADF50" w14:textId="77777777" w:rsidR="000A791D" w:rsidRPr="00835220" w:rsidRDefault="000A791D" w:rsidP="000A791D">
      <w:pPr>
        <w:rPr>
          <w:rFonts w:ascii="Verdana" w:hAnsi="Verdana"/>
          <w:sz w:val="20"/>
          <w:szCs w:val="20"/>
        </w:rPr>
      </w:pPr>
    </w:p>
    <w:p w14:paraId="5F35F014" w14:textId="77777777" w:rsidR="000A791D" w:rsidRPr="00835220" w:rsidRDefault="000A791D" w:rsidP="000A791D">
      <w:pPr>
        <w:rPr>
          <w:rFonts w:ascii="Verdana" w:hAnsi="Verdana" w:cs="Calibri"/>
          <w:sz w:val="20"/>
          <w:szCs w:val="20"/>
        </w:rPr>
      </w:pPr>
    </w:p>
    <w:p w14:paraId="33481E4F" w14:textId="77777777" w:rsidR="000A791D" w:rsidRPr="00AB076E" w:rsidRDefault="000A791D" w:rsidP="000A791D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70BF9DE1" w14:textId="77777777" w:rsidR="000A791D" w:rsidRDefault="000A791D" w:rsidP="000A791D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0218B123" w14:textId="77777777" w:rsidR="000A791D" w:rsidRDefault="000A791D" w:rsidP="000A791D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08502A84" w14:textId="77777777" w:rsidR="000A791D" w:rsidRPr="00031E25" w:rsidRDefault="000A791D" w:rsidP="000A791D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067BB02C" w14:textId="77777777" w:rsidR="001853CB" w:rsidRPr="00C535AE" w:rsidRDefault="001853CB" w:rsidP="000A791D">
      <w:pPr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9211" w14:textId="77777777" w:rsidR="00B91C73" w:rsidRDefault="00B91C73">
      <w:r>
        <w:separator/>
      </w:r>
    </w:p>
  </w:endnote>
  <w:endnote w:type="continuationSeparator" w:id="0">
    <w:p w14:paraId="0D9486D7" w14:textId="77777777" w:rsidR="00B91C73" w:rsidRDefault="00B9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1C49EE" w14:paraId="16FA410A" w14:textId="77777777" w:rsidTr="00015AA1">
      <w:trPr>
        <w:trHeight w:val="564"/>
      </w:trPr>
      <w:tc>
        <w:tcPr>
          <w:tcW w:w="1936" w:type="dxa"/>
        </w:tcPr>
        <w:p w14:paraId="07A00DDB" w14:textId="77777777" w:rsidR="001C49EE" w:rsidRDefault="001C49EE" w:rsidP="00555A50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7CA424D3" wp14:editId="4025BA1F">
                <wp:simplePos x="0" y="0"/>
                <wp:positionH relativeFrom="margin">
                  <wp:posOffset>118745</wp:posOffset>
                </wp:positionH>
                <wp:positionV relativeFrom="margin">
                  <wp:posOffset>19050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22404741" w14:textId="5E2170C8" w:rsidR="001C49EE" w:rsidRDefault="006210FE" w:rsidP="00555A50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199DC77F" w14:textId="77777777" w:rsidR="00C35AD7" w:rsidRPr="00555A50" w:rsidRDefault="00C35AD7" w:rsidP="00555A50">
    <w:pPr>
      <w:pStyle w:val="Footer"/>
      <w:rPr>
        <w:rFonts w:ascii="Vladimir Script" w:hAnsi="Vladimir Script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EB5BB" w14:textId="77777777" w:rsidR="00B91C73" w:rsidRDefault="00B91C73">
      <w:r>
        <w:separator/>
      </w:r>
    </w:p>
  </w:footnote>
  <w:footnote w:type="continuationSeparator" w:id="0">
    <w:p w14:paraId="3055920D" w14:textId="77777777" w:rsidR="00B91C73" w:rsidRDefault="00B91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623845">
    <w:abstractNumId w:val="3"/>
  </w:num>
  <w:num w:numId="2" w16cid:durableId="1636059261">
    <w:abstractNumId w:val="5"/>
  </w:num>
  <w:num w:numId="3" w16cid:durableId="7607780">
    <w:abstractNumId w:val="1"/>
  </w:num>
  <w:num w:numId="4" w16cid:durableId="425425129">
    <w:abstractNumId w:val="4"/>
  </w:num>
  <w:num w:numId="5" w16cid:durableId="935016572">
    <w:abstractNumId w:val="6"/>
  </w:num>
  <w:num w:numId="6" w16cid:durableId="895966911">
    <w:abstractNumId w:val="0"/>
  </w:num>
  <w:num w:numId="7" w16cid:durableId="1298993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60C80"/>
    <w:rsid w:val="00097F2F"/>
    <w:rsid w:val="000A791D"/>
    <w:rsid w:val="000B6DA3"/>
    <w:rsid w:val="000D7575"/>
    <w:rsid w:val="000F36EB"/>
    <w:rsid w:val="00147E69"/>
    <w:rsid w:val="00156863"/>
    <w:rsid w:val="001853CB"/>
    <w:rsid w:val="00195201"/>
    <w:rsid w:val="001A52AC"/>
    <w:rsid w:val="001A5E0B"/>
    <w:rsid w:val="001C49EE"/>
    <w:rsid w:val="0020776B"/>
    <w:rsid w:val="00215D1A"/>
    <w:rsid w:val="00230658"/>
    <w:rsid w:val="0023330B"/>
    <w:rsid w:val="002424A6"/>
    <w:rsid w:val="00261267"/>
    <w:rsid w:val="0026692E"/>
    <w:rsid w:val="002A476A"/>
    <w:rsid w:val="002A7A4C"/>
    <w:rsid w:val="002B5605"/>
    <w:rsid w:val="002B7B6B"/>
    <w:rsid w:val="002C17DB"/>
    <w:rsid w:val="002D7D3C"/>
    <w:rsid w:val="002F07B7"/>
    <w:rsid w:val="003F3EA2"/>
    <w:rsid w:val="003F76E9"/>
    <w:rsid w:val="004516DD"/>
    <w:rsid w:val="004C1158"/>
    <w:rsid w:val="00545888"/>
    <w:rsid w:val="00555A50"/>
    <w:rsid w:val="005B3AB1"/>
    <w:rsid w:val="005C172A"/>
    <w:rsid w:val="005F4EC5"/>
    <w:rsid w:val="00610112"/>
    <w:rsid w:val="006163EC"/>
    <w:rsid w:val="006210FE"/>
    <w:rsid w:val="006268CD"/>
    <w:rsid w:val="00675FAA"/>
    <w:rsid w:val="006A47AD"/>
    <w:rsid w:val="006B10AD"/>
    <w:rsid w:val="006C086E"/>
    <w:rsid w:val="00761CA5"/>
    <w:rsid w:val="007D7259"/>
    <w:rsid w:val="007F6416"/>
    <w:rsid w:val="00825687"/>
    <w:rsid w:val="008440E7"/>
    <w:rsid w:val="00883ABD"/>
    <w:rsid w:val="00883F3E"/>
    <w:rsid w:val="008B43BF"/>
    <w:rsid w:val="008E14A2"/>
    <w:rsid w:val="008E6052"/>
    <w:rsid w:val="00983F57"/>
    <w:rsid w:val="00993FF5"/>
    <w:rsid w:val="009A0181"/>
    <w:rsid w:val="009B0C48"/>
    <w:rsid w:val="009F39C0"/>
    <w:rsid w:val="00A0190E"/>
    <w:rsid w:val="00A03D70"/>
    <w:rsid w:val="00A13810"/>
    <w:rsid w:val="00A36406"/>
    <w:rsid w:val="00A56FF0"/>
    <w:rsid w:val="00AC4D8B"/>
    <w:rsid w:val="00B276D0"/>
    <w:rsid w:val="00B52808"/>
    <w:rsid w:val="00B571ED"/>
    <w:rsid w:val="00B612C7"/>
    <w:rsid w:val="00B91C73"/>
    <w:rsid w:val="00B92072"/>
    <w:rsid w:val="00BA5FC2"/>
    <w:rsid w:val="00BB3E6E"/>
    <w:rsid w:val="00BE6415"/>
    <w:rsid w:val="00C037BA"/>
    <w:rsid w:val="00C35AD7"/>
    <w:rsid w:val="00C535AE"/>
    <w:rsid w:val="00C83986"/>
    <w:rsid w:val="00C8530D"/>
    <w:rsid w:val="00CC2C8E"/>
    <w:rsid w:val="00CD4309"/>
    <w:rsid w:val="00D02AEA"/>
    <w:rsid w:val="00D1593D"/>
    <w:rsid w:val="00D17E95"/>
    <w:rsid w:val="00D25543"/>
    <w:rsid w:val="00DA4344"/>
    <w:rsid w:val="00DD4184"/>
    <w:rsid w:val="00DE079F"/>
    <w:rsid w:val="00DE4329"/>
    <w:rsid w:val="00DF4C98"/>
    <w:rsid w:val="00E50D26"/>
    <w:rsid w:val="00E67F65"/>
    <w:rsid w:val="00E74BEB"/>
    <w:rsid w:val="00EA6C7E"/>
    <w:rsid w:val="00EC27CE"/>
    <w:rsid w:val="00EF03EE"/>
    <w:rsid w:val="00F00C3E"/>
    <w:rsid w:val="00F24130"/>
    <w:rsid w:val="00F275D4"/>
    <w:rsid w:val="00F341D6"/>
    <w:rsid w:val="00F61A8E"/>
    <w:rsid w:val="00FD16D5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CC939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555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F275D4"/>
    <w:rPr>
      <w:rFonts w:ascii="Arial" w:hAnsi="Arial" w:cs="Arial"/>
      <w:b/>
      <w:bCs/>
      <w:sz w:val="26"/>
      <w:szCs w:val="26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DA4344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DA4344"/>
    <w:rPr>
      <w:rFonts w:ascii="Tahoma" w:hAnsi="Tahoma"/>
      <w:color w:val="808080"/>
      <w:sz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13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20</cp:revision>
  <cp:lastPrinted>2001-05-14T07:58:00Z</cp:lastPrinted>
  <dcterms:created xsi:type="dcterms:W3CDTF">2018-08-10T13:24:00Z</dcterms:created>
  <dcterms:modified xsi:type="dcterms:W3CDTF">2023-07-05T09:01:00Z</dcterms:modified>
</cp:coreProperties>
</file>