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417"/>
        <w:gridCol w:w="4145"/>
      </w:tblGrid>
      <w:tr w:rsidR="0045187A" w:rsidRPr="00C41E8C" w14:paraId="7735655A" w14:textId="77777777" w:rsidTr="00A75731">
        <w:tc>
          <w:tcPr>
            <w:tcW w:w="3936" w:type="dxa"/>
            <w:vAlign w:val="center"/>
          </w:tcPr>
          <w:p w14:paraId="079C4768" w14:textId="77777777" w:rsidR="0045187A" w:rsidRPr="00C41E8C" w:rsidRDefault="0045187A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Bosna i Hercegovina</w:t>
            </w:r>
          </w:p>
          <w:p w14:paraId="116C0D11" w14:textId="77777777" w:rsidR="0045187A" w:rsidRPr="00C41E8C" w:rsidRDefault="0045187A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Federacija Bosne i Hercegovine</w:t>
            </w:r>
          </w:p>
          <w:p w14:paraId="793E060F" w14:textId="77777777" w:rsidR="0045187A" w:rsidRDefault="0045187A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 xml:space="preserve">Kanton Sarajevo </w:t>
            </w:r>
          </w:p>
          <w:p w14:paraId="2AE51D80" w14:textId="77777777" w:rsidR="0045187A" w:rsidRPr="00C41E8C" w:rsidRDefault="0045187A" w:rsidP="00A75731">
            <w:pPr>
              <w:pStyle w:val="Heading4"/>
              <w:pBdr>
                <w:bottom w:val="none" w:sz="0" w:space="0" w:color="auto"/>
              </w:pBdr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OPĆINA CENTAR SARAJEVO</w:t>
            </w:r>
          </w:p>
          <w:p w14:paraId="32A98307" w14:textId="7E8906B7" w:rsidR="0045187A" w:rsidRPr="00A64F3E" w:rsidRDefault="0045187A" w:rsidP="00A75731">
            <w:pPr>
              <w:jc w:val="center"/>
              <w:rPr>
                <w:sz w:val="16"/>
                <w:szCs w:val="16"/>
                <w:lang w:val="bs-Latn-BA"/>
              </w:rPr>
            </w:pPr>
            <w:r w:rsidRPr="0045187A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 xml:space="preserve">Služba za </w:t>
            </w:r>
            <w:r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imovinsko-pravne, geodetske poslove i katastar nekretnina</w:t>
            </w:r>
          </w:p>
        </w:tc>
        <w:tc>
          <w:tcPr>
            <w:tcW w:w="1417" w:type="dxa"/>
            <w:vAlign w:val="center"/>
          </w:tcPr>
          <w:p w14:paraId="7752AC6B" w14:textId="77777777" w:rsidR="0045187A" w:rsidRDefault="0045187A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  <w:p w14:paraId="2C1480FB" w14:textId="26C53A1A" w:rsidR="0045187A" w:rsidRPr="00C41E8C" w:rsidRDefault="0045187A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  <w:r w:rsidRPr="00C41E8C">
              <w:rPr>
                <w:rFonts w:ascii="Verdana" w:hAnsi="Verdana" w:cs="Tahoma"/>
                <w:noProof/>
                <w:color w:val="000000" w:themeColor="text1"/>
                <w:szCs w:val="16"/>
                <w:lang w:val="bs-Latn-BA" w:eastAsia="bs-Latn-BA"/>
              </w:rPr>
              <w:drawing>
                <wp:inline distT="0" distB="0" distL="0" distR="0" wp14:anchorId="567E1459" wp14:editId="3DDF6E7A">
                  <wp:extent cx="540689" cy="682751"/>
                  <wp:effectExtent l="0" t="0" r="0" b="3175"/>
                  <wp:docPr id="1" name="Slika 3" descr="C:\Users\Samir.CENTAR\AppData\Local\Microsoft\Windows\INetCache\Content.Word\cent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ir.CENTAR\AppData\Local\Microsoft\Windows\INetCache\Content.Word\cent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11" cy="68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A4E411" w14:textId="77777777" w:rsidR="0045187A" w:rsidRPr="00C41E8C" w:rsidRDefault="0045187A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</w:tc>
        <w:tc>
          <w:tcPr>
            <w:tcW w:w="4145" w:type="dxa"/>
            <w:vAlign w:val="center"/>
          </w:tcPr>
          <w:p w14:paraId="34450440" w14:textId="77777777" w:rsidR="00FB6C8C" w:rsidRPr="00C41E8C" w:rsidRDefault="00FB6C8C" w:rsidP="00FB6C8C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Босна и Хер</w:t>
            </w:r>
            <w:r>
              <w:rPr>
                <w:rFonts w:ascii="Verdana" w:hAnsi="Verdana"/>
                <w:sz w:val="16"/>
                <w:szCs w:val="16"/>
                <w:lang w:val="bs-Cyrl-BA"/>
              </w:rPr>
              <w:t>ц</w:t>
            </w: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еговина</w:t>
            </w:r>
          </w:p>
          <w:p w14:paraId="429D483F" w14:textId="77777777" w:rsidR="0045187A" w:rsidRPr="00C41E8C" w:rsidRDefault="0045187A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Федерација Босне и Херцеговине</w:t>
            </w:r>
          </w:p>
          <w:p w14:paraId="26E97B6B" w14:textId="77777777" w:rsidR="0045187A" w:rsidRDefault="0045187A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 xml:space="preserve">Кантон Сарајево </w:t>
            </w:r>
          </w:p>
          <w:p w14:paraId="6F80EE3A" w14:textId="77777777" w:rsidR="0045187A" w:rsidRPr="00C41E8C" w:rsidRDefault="0045187A" w:rsidP="00A7573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  <w:t>ОПШТИНА ЦЕНТАР САРАЈЕВО</w:t>
            </w:r>
          </w:p>
          <w:p w14:paraId="404020C1" w14:textId="69D3A206" w:rsidR="0045187A" w:rsidRPr="00DD22C0" w:rsidRDefault="0045187A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A64F3E">
              <w:rPr>
                <w:rFonts w:ascii="Verdana" w:hAnsi="Verdana"/>
                <w:sz w:val="16"/>
                <w:szCs w:val="16"/>
                <w:lang w:val="bs-Cyrl-BA"/>
              </w:rPr>
              <w:t>Служба за</w:t>
            </w:r>
            <w:r>
              <w:rPr>
                <w:rFonts w:ascii="Verdana" w:hAnsi="Verdana"/>
                <w:sz w:val="16"/>
                <w:szCs w:val="16"/>
                <w:lang w:val="sr-Cyrl-BA"/>
              </w:rPr>
              <w:t xml:space="preserve"> имовинско-правне, геодетске послове и катастар некретнина</w:t>
            </w:r>
          </w:p>
        </w:tc>
      </w:tr>
    </w:tbl>
    <w:p w14:paraId="7B8A66F2" w14:textId="77777777" w:rsidR="0045187A" w:rsidRDefault="0045187A" w:rsidP="00FE5E88">
      <w:pPr>
        <w:jc w:val="center"/>
        <w:rPr>
          <w:rFonts w:ascii="Verdana" w:hAnsi="Verdana" w:cs="Tahoma"/>
          <w:color w:val="000000" w:themeColor="text1"/>
          <w:sz w:val="20"/>
        </w:rPr>
      </w:pPr>
    </w:p>
    <w:p w14:paraId="37E2583D" w14:textId="04C8C8A7" w:rsidR="00FE5E88" w:rsidRPr="00BE6415" w:rsidRDefault="00FE5E88" w:rsidP="00FE5E88">
      <w:pPr>
        <w:rPr>
          <w:rFonts w:ascii="Verdana" w:hAnsi="Verdana" w:cs="Tahoma"/>
          <w:sz w:val="20"/>
          <w:szCs w:val="20"/>
          <w:lang w:val="bs-Latn-BA"/>
        </w:rPr>
      </w:pPr>
      <w:r w:rsidRPr="00BE6415">
        <w:rPr>
          <w:rFonts w:ascii="Verdana" w:hAnsi="Verdana" w:cs="Tahoma"/>
          <w:sz w:val="20"/>
          <w:szCs w:val="20"/>
        </w:rPr>
        <w:t>Broj:</w:t>
      </w:r>
      <w:r>
        <w:rPr>
          <w:rFonts w:ascii="Verdana" w:hAnsi="Verdana" w:cs="Tahoma"/>
          <w:sz w:val="20"/>
          <w:szCs w:val="20"/>
        </w:rPr>
        <w:t xml:space="preserve"> 0</w:t>
      </w:r>
      <w:r w:rsidR="00926FD4">
        <w:rPr>
          <w:rFonts w:ascii="Verdana" w:hAnsi="Verdana" w:cs="Tahoma"/>
          <w:sz w:val="20"/>
          <w:szCs w:val="20"/>
        </w:rPr>
        <w:t>5</w:t>
      </w:r>
      <w:r w:rsidRPr="00BE6415">
        <w:rPr>
          <w:rFonts w:ascii="Verdana" w:hAnsi="Verdana" w:cs="Tahoma"/>
          <w:sz w:val="20"/>
          <w:szCs w:val="20"/>
        </w:rPr>
        <w:t>-</w:t>
      </w:r>
      <w:r>
        <w:rPr>
          <w:rFonts w:ascii="Verdana" w:hAnsi="Verdana" w:cs="Tahoma"/>
          <w:sz w:val="20"/>
          <w:szCs w:val="20"/>
        </w:rPr>
        <w:t xml:space="preserve"> _____ </w:t>
      </w:r>
      <w:r w:rsidRPr="00BE6415">
        <w:rPr>
          <w:rFonts w:ascii="Verdana" w:hAnsi="Verdana" w:cs="Tahoma"/>
          <w:sz w:val="20"/>
          <w:szCs w:val="20"/>
        </w:rPr>
        <w:t>/</w:t>
      </w:r>
      <w:r w:rsidR="0045187A">
        <w:rPr>
          <w:rFonts w:ascii="Verdana" w:hAnsi="Verdana" w:cs="Tahoma"/>
          <w:sz w:val="20"/>
          <w:szCs w:val="20"/>
        </w:rPr>
        <w:t>2</w:t>
      </w:r>
      <w:r w:rsidR="0099147E">
        <w:rPr>
          <w:rFonts w:ascii="Verdana" w:hAnsi="Verdana" w:cs="Tahoma"/>
          <w:sz w:val="20"/>
          <w:szCs w:val="20"/>
        </w:rPr>
        <w:t>3</w:t>
      </w:r>
    </w:p>
    <w:p w14:paraId="015FE4EB" w14:textId="45B022A0" w:rsidR="007269E3" w:rsidRDefault="007269E3" w:rsidP="007269E3">
      <w:pPr>
        <w:rPr>
          <w:rFonts w:ascii="Verdana" w:hAnsi="Verdana" w:cs="Calibri"/>
          <w:sz w:val="20"/>
          <w:szCs w:val="18"/>
        </w:rPr>
      </w:pPr>
      <w:r w:rsidRPr="00AB076E">
        <w:rPr>
          <w:rFonts w:ascii="Verdana" w:hAnsi="Verdana" w:cs="Calibri"/>
          <w:sz w:val="20"/>
          <w:szCs w:val="18"/>
        </w:rPr>
        <w:t>Sarajevo,</w:t>
      </w:r>
      <w:r>
        <w:rPr>
          <w:rFonts w:ascii="Verdana" w:hAnsi="Verdana" w:cs="Calibri"/>
          <w:sz w:val="20"/>
          <w:szCs w:val="18"/>
        </w:rPr>
        <w:t xml:space="preserve"> ___.___.20</w:t>
      </w:r>
      <w:r w:rsidR="0045187A">
        <w:rPr>
          <w:rFonts w:ascii="Verdana" w:hAnsi="Verdana" w:cs="Calibri"/>
          <w:sz w:val="20"/>
          <w:szCs w:val="18"/>
        </w:rPr>
        <w:t>2</w:t>
      </w:r>
      <w:r w:rsidR="0099147E">
        <w:rPr>
          <w:rFonts w:ascii="Verdana" w:hAnsi="Verdana" w:cs="Calibri"/>
          <w:sz w:val="20"/>
          <w:szCs w:val="18"/>
        </w:rPr>
        <w:t>3</w:t>
      </w:r>
      <w:r>
        <w:rPr>
          <w:rFonts w:ascii="Verdana" w:hAnsi="Verdana" w:cs="Calibri"/>
          <w:sz w:val="20"/>
          <w:szCs w:val="18"/>
        </w:rPr>
        <w:t xml:space="preserve">. </w:t>
      </w:r>
      <w:r w:rsidRPr="00AB076E">
        <w:rPr>
          <w:rFonts w:ascii="Verdana" w:hAnsi="Verdana" w:cs="Calibri"/>
          <w:sz w:val="20"/>
          <w:szCs w:val="18"/>
        </w:rPr>
        <w:t>godine</w:t>
      </w:r>
    </w:p>
    <w:p w14:paraId="56DDCD28" w14:textId="77777777" w:rsidR="007269E3" w:rsidRDefault="007269E3" w:rsidP="007269E3">
      <w:pPr>
        <w:rPr>
          <w:rFonts w:ascii="Verdana" w:hAnsi="Verdana" w:cs="Calibri"/>
          <w:sz w:val="20"/>
          <w:szCs w:val="18"/>
        </w:rPr>
      </w:pPr>
    </w:p>
    <w:p w14:paraId="161463CF" w14:textId="77777777" w:rsidR="007269E3" w:rsidRPr="00AB076E" w:rsidRDefault="007269E3" w:rsidP="007269E3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1.red</w:t>
      </w:r>
    </w:p>
    <w:p w14:paraId="2745A6D6" w14:textId="77777777" w:rsidR="007269E3" w:rsidRPr="00AB076E" w:rsidRDefault="007269E3" w:rsidP="007269E3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2. red</w:t>
      </w:r>
    </w:p>
    <w:p w14:paraId="361E20C8" w14:textId="77777777" w:rsidR="007269E3" w:rsidRDefault="007269E3" w:rsidP="007269E3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Adresa</w:t>
      </w:r>
    </w:p>
    <w:p w14:paraId="3CDC659C" w14:textId="77777777" w:rsidR="007269E3" w:rsidRDefault="007269E3" w:rsidP="007269E3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Grad</w:t>
      </w:r>
    </w:p>
    <w:p w14:paraId="6E32DA0D" w14:textId="77777777" w:rsidR="007269E3" w:rsidRPr="00AB076E" w:rsidRDefault="007269E3" w:rsidP="007269E3">
      <w:pPr>
        <w:spacing w:before="60" w:after="60"/>
        <w:ind w:firstLine="708"/>
        <w:jc w:val="both"/>
        <w:rPr>
          <w:rFonts w:ascii="Verdana" w:hAnsi="Verdana" w:cs="Calibri"/>
          <w:sz w:val="20"/>
          <w:szCs w:val="18"/>
        </w:rPr>
      </w:pPr>
    </w:p>
    <w:p w14:paraId="2FE41065" w14:textId="77777777" w:rsidR="007269E3" w:rsidRPr="00AB076E" w:rsidRDefault="007269E3" w:rsidP="007269E3">
      <w:pPr>
        <w:spacing w:before="60" w:after="60"/>
        <w:ind w:left="1418" w:hanging="1418"/>
        <w:jc w:val="both"/>
        <w:rPr>
          <w:rFonts w:ascii="Verdana" w:hAnsi="Verdana" w:cs="Calibri"/>
          <w:b/>
          <w:sz w:val="20"/>
          <w:szCs w:val="18"/>
        </w:rPr>
      </w:pPr>
      <w:r w:rsidRPr="00AB076E">
        <w:rPr>
          <w:rFonts w:ascii="Verdana" w:hAnsi="Verdana" w:cs="Calibri"/>
          <w:b/>
          <w:sz w:val="20"/>
          <w:szCs w:val="18"/>
        </w:rPr>
        <w:t xml:space="preserve">Predmet: </w:t>
      </w:r>
      <w:r>
        <w:rPr>
          <w:rFonts w:ascii="Verdana" w:hAnsi="Verdana" w:cs="Calibri"/>
          <w:b/>
          <w:sz w:val="20"/>
          <w:szCs w:val="18"/>
        </w:rPr>
        <w:tab/>
      </w:r>
      <w:r>
        <w:rPr>
          <w:rFonts w:ascii="Verdana" w:hAnsi="Verdana" w:cs="Calibri"/>
          <w:b/>
          <w:i/>
          <w:sz w:val="20"/>
          <w:szCs w:val="18"/>
        </w:rPr>
        <w:t>tekst</w:t>
      </w:r>
    </w:p>
    <w:p w14:paraId="5B55CD47" w14:textId="77777777" w:rsidR="007269E3" w:rsidRPr="00AB076E" w:rsidRDefault="007269E3" w:rsidP="007269E3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05B10DCA" w14:textId="77777777" w:rsidR="007269E3" w:rsidRDefault="007269E3" w:rsidP="007269E3">
      <w:pPr>
        <w:ind w:firstLine="709"/>
        <w:jc w:val="both"/>
        <w:rPr>
          <w:rFonts w:ascii="Verdana" w:hAnsi="Verdana" w:cs="Calibri"/>
          <w:sz w:val="20"/>
          <w:szCs w:val="18"/>
        </w:rPr>
      </w:pPr>
      <w:r>
        <w:rPr>
          <w:rFonts w:ascii="Verdana" w:hAnsi="Verdana" w:cs="Calibri"/>
          <w:sz w:val="20"/>
          <w:szCs w:val="18"/>
        </w:rPr>
        <w:t>(Tekst)</w:t>
      </w:r>
    </w:p>
    <w:p w14:paraId="746AAE8F" w14:textId="77777777" w:rsidR="007269E3" w:rsidRDefault="007269E3" w:rsidP="007269E3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p w14:paraId="3BB79C49" w14:textId="77777777" w:rsidR="007269E3" w:rsidRDefault="007269E3" w:rsidP="007269E3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709"/>
        <w:gridCol w:w="4392"/>
      </w:tblGrid>
      <w:tr w:rsidR="007203D3" w14:paraId="35C09166" w14:textId="77777777" w:rsidTr="00FA2F05">
        <w:tc>
          <w:tcPr>
            <w:tcW w:w="4253" w:type="dxa"/>
          </w:tcPr>
          <w:p w14:paraId="0DF36B92" w14:textId="77777777" w:rsidR="007203D3" w:rsidRDefault="007203D3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Izrada: (prezime i ime)</w:t>
            </w:r>
          </w:p>
          <w:p w14:paraId="4E728BB7" w14:textId="77777777" w:rsidR="007203D3" w:rsidRDefault="007203D3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Kontrola: (prezime i ime)</w:t>
            </w:r>
          </w:p>
          <w:p w14:paraId="1B66D6DB" w14:textId="77777777" w:rsidR="007203D3" w:rsidRDefault="007203D3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Saglasnost: (prezime i ime)</w:t>
            </w:r>
          </w:p>
        </w:tc>
        <w:tc>
          <w:tcPr>
            <w:tcW w:w="709" w:type="dxa"/>
          </w:tcPr>
          <w:p w14:paraId="534D4E33" w14:textId="77777777" w:rsidR="007203D3" w:rsidRDefault="007203D3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</w:p>
        </w:tc>
        <w:tc>
          <w:tcPr>
            <w:tcW w:w="4392" w:type="dxa"/>
          </w:tcPr>
          <w:p w14:paraId="57BDCEAC" w14:textId="0604AF42" w:rsidR="007203D3" w:rsidRPr="00BE6415" w:rsidRDefault="007203D3" w:rsidP="00FA2F05">
            <w:pPr>
              <w:pStyle w:val="Heading3"/>
              <w:ind w:left="-115"/>
              <w:jc w:val="center"/>
              <w:rPr>
                <w:rFonts w:ascii="Verdana" w:hAnsi="Verdana" w:cs="Tahoma"/>
                <w:sz w:val="20"/>
                <w:szCs w:val="20"/>
                <w:lang w:val="bs-Latn-BA"/>
              </w:rPr>
            </w:pPr>
            <w:r>
              <w:rPr>
                <w:rFonts w:ascii="Verdana" w:hAnsi="Verdana" w:cs="Tahoma"/>
                <w:sz w:val="20"/>
                <w:szCs w:val="20"/>
                <w:lang w:val="bs-Latn-BA"/>
              </w:rPr>
              <w:t>POMOĆNI</w:t>
            </w:r>
            <w:r w:rsidR="001D22AA">
              <w:rPr>
                <w:rFonts w:ascii="Verdana" w:hAnsi="Verdana" w:cs="Tahoma"/>
                <w:sz w:val="20"/>
                <w:szCs w:val="20"/>
                <w:lang w:val="bs-Latn-BA"/>
              </w:rPr>
              <w:t>K</w:t>
            </w:r>
            <w:r>
              <w:rPr>
                <w:rFonts w:ascii="Verdana" w:hAnsi="Verdana" w:cs="Tahoma"/>
                <w:sz w:val="20"/>
                <w:szCs w:val="20"/>
                <w:lang w:val="bs-Latn-BA"/>
              </w:rPr>
              <w:t xml:space="preserve"> </w:t>
            </w:r>
            <w:r w:rsidR="0045187A">
              <w:rPr>
                <w:rFonts w:ascii="Verdana" w:hAnsi="Verdana" w:cs="Tahoma"/>
                <w:sz w:val="20"/>
                <w:szCs w:val="20"/>
                <w:lang w:val="bs-Latn-BA"/>
              </w:rPr>
              <w:br/>
            </w:r>
            <w:r>
              <w:rPr>
                <w:rFonts w:ascii="Verdana" w:hAnsi="Verdana" w:cs="Tahoma"/>
                <w:sz w:val="20"/>
                <w:szCs w:val="20"/>
                <w:lang w:val="bs-Latn-BA"/>
              </w:rPr>
              <w:t>OPĆINSKOG NAČELNIKA</w:t>
            </w:r>
          </w:p>
          <w:p w14:paraId="27AE75A7" w14:textId="77777777" w:rsidR="007203D3" w:rsidRPr="00BE6415" w:rsidRDefault="007203D3" w:rsidP="00FA2F05">
            <w:pPr>
              <w:ind w:left="-115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  <w:p w14:paraId="722C181B" w14:textId="21A8A5D7" w:rsidR="00503072" w:rsidRPr="00F45D25" w:rsidRDefault="00107F58" w:rsidP="00503072">
            <w:pPr>
              <w:ind w:left="-115"/>
              <w:jc w:val="center"/>
              <w:rPr>
                <w:rFonts w:ascii="Verdana" w:hAnsi="Verdana" w:cs="Tahoma"/>
                <w:sz w:val="20"/>
                <w:szCs w:val="20"/>
                <w:lang w:val="sr-Cyrl-BA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Belma Bašović</w:t>
            </w:r>
          </w:p>
          <w:p w14:paraId="519E0206" w14:textId="77777777" w:rsidR="007203D3" w:rsidRPr="00630074" w:rsidRDefault="007203D3" w:rsidP="00FA2F05">
            <w:pPr>
              <w:ind w:left="306"/>
              <w:jc w:val="center"/>
              <w:rPr>
                <w:rFonts w:ascii="Verdana" w:hAnsi="Verdana" w:cs="Calibri"/>
                <w:sz w:val="20"/>
                <w:szCs w:val="20"/>
              </w:rPr>
            </w:pPr>
          </w:p>
        </w:tc>
      </w:tr>
    </w:tbl>
    <w:p w14:paraId="3796BB24" w14:textId="77777777" w:rsidR="007269E3" w:rsidRDefault="007269E3" w:rsidP="007269E3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2C9619B0" w14:textId="77777777" w:rsidR="007269E3" w:rsidRPr="00BE6415" w:rsidRDefault="007269E3" w:rsidP="007269E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Prilog</w:t>
      </w:r>
      <w:r w:rsidRPr="00BE6415">
        <w:rPr>
          <w:rFonts w:ascii="Verdana" w:hAnsi="Verdana"/>
          <w:b/>
          <w:sz w:val="20"/>
          <w:szCs w:val="20"/>
        </w:rPr>
        <w:t>:</w:t>
      </w:r>
    </w:p>
    <w:p w14:paraId="156444F7" w14:textId="77777777" w:rsidR="007269E3" w:rsidRPr="00835220" w:rsidRDefault="007269E3" w:rsidP="007269E3">
      <w:pPr>
        <w:pStyle w:val="ListParagraph"/>
        <w:numPr>
          <w:ilvl w:val="0"/>
          <w:numId w:val="6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(prilog)</w:t>
      </w:r>
    </w:p>
    <w:p w14:paraId="42B66AE8" w14:textId="77777777" w:rsidR="007269E3" w:rsidRPr="00835220" w:rsidRDefault="007269E3" w:rsidP="007269E3">
      <w:pPr>
        <w:rPr>
          <w:rFonts w:ascii="Verdana" w:hAnsi="Verdana"/>
          <w:sz w:val="20"/>
          <w:szCs w:val="20"/>
        </w:rPr>
      </w:pPr>
    </w:p>
    <w:p w14:paraId="6B302271" w14:textId="77777777" w:rsidR="007269E3" w:rsidRPr="00835220" w:rsidRDefault="007269E3" w:rsidP="007269E3">
      <w:pPr>
        <w:rPr>
          <w:rFonts w:ascii="Verdana" w:hAnsi="Verdana" w:cs="Calibri"/>
          <w:sz w:val="20"/>
          <w:szCs w:val="20"/>
        </w:rPr>
      </w:pPr>
    </w:p>
    <w:p w14:paraId="30A632ED" w14:textId="77777777" w:rsidR="007269E3" w:rsidRPr="00AB076E" w:rsidRDefault="007269E3" w:rsidP="007269E3">
      <w:pPr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Dostaviti</w:t>
      </w:r>
      <w:r w:rsidRPr="00AB076E">
        <w:rPr>
          <w:rFonts w:ascii="Verdana" w:hAnsi="Verdana" w:cs="Calibri"/>
          <w:b/>
          <w:sz w:val="20"/>
          <w:szCs w:val="20"/>
        </w:rPr>
        <w:t xml:space="preserve">: </w:t>
      </w:r>
    </w:p>
    <w:p w14:paraId="72FC7AE5" w14:textId="77777777" w:rsidR="007269E3" w:rsidRDefault="007269E3" w:rsidP="007269E3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Naslovu</w:t>
      </w:r>
    </w:p>
    <w:p w14:paraId="5B03AA5C" w14:textId="77777777" w:rsidR="007269E3" w:rsidRDefault="007269E3" w:rsidP="007269E3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Evidenciji</w:t>
      </w:r>
    </w:p>
    <w:p w14:paraId="36AB7F56" w14:textId="77777777" w:rsidR="001853CB" w:rsidRPr="007269E3" w:rsidRDefault="007269E3" w:rsidP="007269E3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Arhivi</w:t>
      </w:r>
    </w:p>
    <w:sectPr w:rsidR="001853CB" w:rsidRPr="007269E3">
      <w:footerReference w:type="default" r:id="rId8"/>
      <w:pgSz w:w="11906" w:h="16838" w:code="9"/>
      <w:pgMar w:top="719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884CB" w14:textId="77777777" w:rsidR="00613D2E" w:rsidRDefault="00613D2E">
      <w:r>
        <w:separator/>
      </w:r>
    </w:p>
  </w:endnote>
  <w:endnote w:type="continuationSeparator" w:id="0">
    <w:p w14:paraId="062BF7DB" w14:textId="77777777" w:rsidR="00613D2E" w:rsidRDefault="00613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36"/>
      <w:gridCol w:w="7418"/>
    </w:tblGrid>
    <w:tr w:rsidR="00B6192D" w14:paraId="1D68A83A" w14:textId="77777777" w:rsidTr="002B1D08">
      <w:trPr>
        <w:trHeight w:val="564"/>
      </w:trPr>
      <w:tc>
        <w:tcPr>
          <w:tcW w:w="1936" w:type="dxa"/>
        </w:tcPr>
        <w:p w14:paraId="5894AF3E" w14:textId="77777777" w:rsidR="00B6192D" w:rsidRDefault="00B6192D" w:rsidP="00A24E35">
          <w:pPr>
            <w:pStyle w:val="Footer"/>
          </w:pPr>
          <w:r>
            <w:rPr>
              <w:noProof/>
              <w:lang w:val="bs-Latn-BA" w:eastAsia="bs-Latn-BA"/>
            </w:rPr>
            <w:drawing>
              <wp:anchor distT="0" distB="0" distL="114300" distR="114300" simplePos="0" relativeHeight="251661312" behindDoc="0" locked="0" layoutInCell="1" allowOverlap="1" wp14:anchorId="2B21399E" wp14:editId="34AC3246">
                <wp:simplePos x="0" y="0"/>
                <wp:positionH relativeFrom="margin">
                  <wp:posOffset>118745</wp:posOffset>
                </wp:positionH>
                <wp:positionV relativeFrom="margin">
                  <wp:posOffset>18415</wp:posOffset>
                </wp:positionV>
                <wp:extent cx="723900" cy="264160"/>
                <wp:effectExtent l="0" t="0" r="0" b="2540"/>
                <wp:wrapNone/>
                <wp:docPr id="24" name="Slika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18" w:type="dxa"/>
          <w:vAlign w:val="center"/>
        </w:tcPr>
        <w:p w14:paraId="5B13B08B" w14:textId="761AC7AF" w:rsidR="00B6192D" w:rsidRDefault="00915AD1" w:rsidP="00A24E35">
          <w:pPr>
            <w:pStyle w:val="Footer"/>
            <w:jc w:val="center"/>
            <w:rPr>
              <w:color w:val="17365D" w:themeColor="text2" w:themeShade="BF"/>
              <w:sz w:val="16"/>
              <w:szCs w:val="16"/>
            </w:rPr>
          </w:pP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A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Mis Irbina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>1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/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 xml:space="preserve">Мис Ирбина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1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8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033/562-300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ebdings" w:char="F0FC"/>
          </w:r>
          <w:r w:rsidRPr="000525EA"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t xml:space="preserve">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>www.centar.ba</w:t>
          </w:r>
        </w:p>
      </w:tc>
    </w:tr>
  </w:tbl>
  <w:p w14:paraId="530A89D8" w14:textId="77777777" w:rsidR="00C35AD7" w:rsidRPr="00A24E35" w:rsidRDefault="00C35AD7" w:rsidP="00A24E35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61CD9" w14:textId="77777777" w:rsidR="00613D2E" w:rsidRDefault="00613D2E">
      <w:r>
        <w:separator/>
      </w:r>
    </w:p>
  </w:footnote>
  <w:footnote w:type="continuationSeparator" w:id="0">
    <w:p w14:paraId="5F6141EA" w14:textId="77777777" w:rsidR="00613D2E" w:rsidRDefault="00613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6BF9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0269"/>
    <w:multiLevelType w:val="hybridMultilevel"/>
    <w:tmpl w:val="554242F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5360C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12D72"/>
    <w:multiLevelType w:val="hybridMultilevel"/>
    <w:tmpl w:val="332A2C4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A636F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B0A78"/>
    <w:multiLevelType w:val="hybridMultilevel"/>
    <w:tmpl w:val="7F94E4C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4D67F1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42787">
    <w:abstractNumId w:val="3"/>
  </w:num>
  <w:num w:numId="2" w16cid:durableId="159272124">
    <w:abstractNumId w:val="5"/>
  </w:num>
  <w:num w:numId="3" w16cid:durableId="2038501272">
    <w:abstractNumId w:val="1"/>
  </w:num>
  <w:num w:numId="4" w16cid:durableId="963539108">
    <w:abstractNumId w:val="4"/>
  </w:num>
  <w:num w:numId="5" w16cid:durableId="626549571">
    <w:abstractNumId w:val="6"/>
  </w:num>
  <w:num w:numId="6" w16cid:durableId="1217165242">
    <w:abstractNumId w:val="0"/>
  </w:num>
  <w:num w:numId="7" w16cid:durableId="467238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C48"/>
    <w:rsid w:val="00030994"/>
    <w:rsid w:val="00060C80"/>
    <w:rsid w:val="000D7575"/>
    <w:rsid w:val="00107F58"/>
    <w:rsid w:val="00110DA5"/>
    <w:rsid w:val="00147E69"/>
    <w:rsid w:val="00156863"/>
    <w:rsid w:val="00184FCE"/>
    <w:rsid w:val="001853CB"/>
    <w:rsid w:val="00195201"/>
    <w:rsid w:val="001A52AC"/>
    <w:rsid w:val="001A5E0B"/>
    <w:rsid w:val="001D22AA"/>
    <w:rsid w:val="00215D1A"/>
    <w:rsid w:val="00230658"/>
    <w:rsid w:val="0023330B"/>
    <w:rsid w:val="002424A6"/>
    <w:rsid w:val="00261267"/>
    <w:rsid w:val="0026692E"/>
    <w:rsid w:val="002774C5"/>
    <w:rsid w:val="002B5605"/>
    <w:rsid w:val="002C17DB"/>
    <w:rsid w:val="002F07B7"/>
    <w:rsid w:val="002F2EA9"/>
    <w:rsid w:val="0032687F"/>
    <w:rsid w:val="003F3EA2"/>
    <w:rsid w:val="0045187A"/>
    <w:rsid w:val="004C1158"/>
    <w:rsid w:val="004F17DF"/>
    <w:rsid w:val="00503072"/>
    <w:rsid w:val="00530945"/>
    <w:rsid w:val="00545888"/>
    <w:rsid w:val="005C172A"/>
    <w:rsid w:val="005F4EC5"/>
    <w:rsid w:val="006071E4"/>
    <w:rsid w:val="00610112"/>
    <w:rsid w:val="00613D2E"/>
    <w:rsid w:val="00660545"/>
    <w:rsid w:val="006C086E"/>
    <w:rsid w:val="00710BD3"/>
    <w:rsid w:val="007203D3"/>
    <w:rsid w:val="007269E3"/>
    <w:rsid w:val="00761CA5"/>
    <w:rsid w:val="007D7259"/>
    <w:rsid w:val="00825687"/>
    <w:rsid w:val="00883ABD"/>
    <w:rsid w:val="00883F3E"/>
    <w:rsid w:val="008B709D"/>
    <w:rsid w:val="00915AD1"/>
    <w:rsid w:val="00926FD4"/>
    <w:rsid w:val="0099147E"/>
    <w:rsid w:val="00993FF5"/>
    <w:rsid w:val="009B0C48"/>
    <w:rsid w:val="00A0190E"/>
    <w:rsid w:val="00A13810"/>
    <w:rsid w:val="00A24E35"/>
    <w:rsid w:val="00A41BAB"/>
    <w:rsid w:val="00A56FF0"/>
    <w:rsid w:val="00AC4D8B"/>
    <w:rsid w:val="00B33951"/>
    <w:rsid w:val="00B571ED"/>
    <w:rsid w:val="00B612C7"/>
    <w:rsid w:val="00B6192D"/>
    <w:rsid w:val="00B90807"/>
    <w:rsid w:val="00B92072"/>
    <w:rsid w:val="00BA5FC2"/>
    <w:rsid w:val="00BB3E6E"/>
    <w:rsid w:val="00BB6B59"/>
    <w:rsid w:val="00BE6415"/>
    <w:rsid w:val="00C037BA"/>
    <w:rsid w:val="00C35AD7"/>
    <w:rsid w:val="00C535AE"/>
    <w:rsid w:val="00C83986"/>
    <w:rsid w:val="00CC2C8E"/>
    <w:rsid w:val="00CD4309"/>
    <w:rsid w:val="00DD4184"/>
    <w:rsid w:val="00DE079F"/>
    <w:rsid w:val="00DE4329"/>
    <w:rsid w:val="00E07F1A"/>
    <w:rsid w:val="00E50D26"/>
    <w:rsid w:val="00E67F65"/>
    <w:rsid w:val="00E74BEB"/>
    <w:rsid w:val="00E76CDE"/>
    <w:rsid w:val="00EA6C7E"/>
    <w:rsid w:val="00EC27CE"/>
    <w:rsid w:val="00EF03EE"/>
    <w:rsid w:val="00F00C3E"/>
    <w:rsid w:val="00F24130"/>
    <w:rsid w:val="00F341D6"/>
    <w:rsid w:val="00F61A8E"/>
    <w:rsid w:val="00FB6C8C"/>
    <w:rsid w:val="00F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76DE50"/>
  <w15:docId w15:val="{72FD6047-2F72-4F2A-A746-915A9DE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  <w:szCs w:val="22"/>
      <w:lang w:val="hr-HR" w:eastAsia="hr-HR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pBdr>
        <w:bottom w:val="single" w:sz="2" w:space="1" w:color="800000"/>
      </w:pBdr>
      <w:jc w:val="center"/>
      <w:outlineLvl w:val="3"/>
    </w:pPr>
    <w:rPr>
      <w:b/>
      <w:bCs/>
      <w:color w:val="808080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C27CE"/>
    <w:rPr>
      <w:rFonts w:cs="Tahoma"/>
      <w:sz w:val="16"/>
      <w:szCs w:val="16"/>
    </w:rPr>
  </w:style>
  <w:style w:type="paragraph" w:customStyle="1" w:styleId="Tekstubalonu1">
    <w:name w:val="Tekst u balonu1"/>
    <w:basedOn w:val="Normal"/>
    <w:semiHidden/>
    <w:rPr>
      <w:rFonts w:cs="Tahoma"/>
      <w:sz w:val="16"/>
      <w:szCs w:val="16"/>
    </w:rPr>
  </w:style>
  <w:style w:type="paragraph" w:styleId="BodyText2">
    <w:name w:val="Body Text 2"/>
    <w:basedOn w:val="Normal"/>
    <w:link w:val="BodyText2Char"/>
    <w:pPr>
      <w:jc w:val="center"/>
    </w:pPr>
    <w:rPr>
      <w:color w:val="808080"/>
      <w:sz w:val="16"/>
      <w:szCs w:val="20"/>
      <w:lang w:val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rsid w:val="00EC27CE"/>
    <w:rPr>
      <w:rFonts w:ascii="Tahoma" w:hAnsi="Tahoma" w:cs="Tahoma"/>
      <w:sz w:val="16"/>
      <w:szCs w:val="16"/>
      <w:lang w:val="hr-HR" w:eastAsia="hr-HR"/>
    </w:rPr>
  </w:style>
  <w:style w:type="paragraph" w:styleId="ListParagraph">
    <w:name w:val="List Paragraph"/>
    <w:basedOn w:val="Normal"/>
    <w:uiPriority w:val="34"/>
    <w:qFormat/>
    <w:rsid w:val="007D7259"/>
    <w:pPr>
      <w:ind w:left="720"/>
      <w:contextualSpacing/>
    </w:pPr>
  </w:style>
  <w:style w:type="table" w:styleId="TableGrid">
    <w:name w:val="Table Grid"/>
    <w:basedOn w:val="TableNormal"/>
    <w:uiPriority w:val="59"/>
    <w:rsid w:val="00A24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7203D3"/>
    <w:rPr>
      <w:rFonts w:ascii="Arial" w:hAnsi="Arial" w:cs="Arial"/>
      <w:b/>
      <w:bCs/>
      <w:sz w:val="26"/>
      <w:szCs w:val="26"/>
      <w:lang w:val="hr-HR" w:eastAsia="hr-HR"/>
    </w:rPr>
  </w:style>
  <w:style w:type="character" w:customStyle="1" w:styleId="Heading4Char">
    <w:name w:val="Heading 4 Char"/>
    <w:basedOn w:val="DefaultParagraphFont"/>
    <w:link w:val="Heading4"/>
    <w:rsid w:val="0045187A"/>
    <w:rPr>
      <w:rFonts w:ascii="Tahoma" w:hAnsi="Tahoma"/>
      <w:b/>
      <w:bCs/>
      <w:color w:val="808080"/>
      <w:sz w:val="18"/>
      <w:lang w:val="en-US" w:eastAsia="hr-HR"/>
    </w:rPr>
  </w:style>
  <w:style w:type="character" w:customStyle="1" w:styleId="BodyText2Char">
    <w:name w:val="Body Text 2 Char"/>
    <w:basedOn w:val="DefaultParagraphFont"/>
    <w:link w:val="BodyText2"/>
    <w:rsid w:val="0045187A"/>
    <w:rPr>
      <w:rFonts w:ascii="Tahoma" w:hAnsi="Tahoma"/>
      <w:color w:val="808080"/>
      <w:sz w:val="16"/>
      <w:lang w:val="en-US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emplates\Memorandum.dot" TargetMode="External"/></Relationships>
</file>

<file path=word/theme/theme1.xml><?xml version="1.0" encoding="utf-8"?>
<a:theme xmlns:a="http://schemas.openxmlformats.org/drawingml/2006/main" name="Office tema">
  <a:themeElements>
    <a:clrScheme name="Ured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red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Ure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Memorandum.dot</Template>
  <TotalTime>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Općina Centar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Širić Samir</dc:creator>
  <cp:lastModifiedBy>Samir Širić</cp:lastModifiedBy>
  <cp:revision>20</cp:revision>
  <cp:lastPrinted>2001-05-14T07:58:00Z</cp:lastPrinted>
  <dcterms:created xsi:type="dcterms:W3CDTF">2018-08-10T13:15:00Z</dcterms:created>
  <dcterms:modified xsi:type="dcterms:W3CDTF">2023-07-05T09:00:00Z</dcterms:modified>
</cp:coreProperties>
</file>